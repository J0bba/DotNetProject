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2109666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  <w:lang w:eastAsia="fr-FR"/>
        </w:rPr>
      </w:sdtEndPr>
      <w:sdtContent>
        <w:p w:rsidR="0026671F" w:rsidRDefault="00297886" w:rsidP="00C04210">
          <w:r w:rsidRPr="00297886">
            <w:t xml:space="preserve"> </w:t>
          </w:r>
        </w:p>
        <w:p w:rsidR="0026671F" w:rsidRDefault="0026671F" w:rsidP="00130B18">
          <w:pPr>
            <w:jc w:val="center"/>
          </w:pPr>
        </w:p>
        <w:p w:rsidR="0026671F" w:rsidRDefault="0026671F"/>
        <w:p w:rsidR="0026671F" w:rsidRDefault="0026671F"/>
        <w:p w:rsidR="00F43C4E" w:rsidRPr="00F43C4E" w:rsidRDefault="00874BAE" w:rsidP="00212520">
          <w:pPr>
            <w:rPr>
              <w:rFonts w:eastAsiaTheme="majorEastAsia"/>
              <w:color w:val="FFFFFF" w:themeColor="background1"/>
              <w:sz w:val="84"/>
              <w:szCs w:val="84"/>
            </w:rPr>
            <w:sectPr w:rsidR="00F43C4E" w:rsidRPr="00F43C4E" w:rsidSect="00297653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134" w:right="1134" w:bottom="1134" w:left="1134" w:header="709" w:footer="709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C40C158" wp14:editId="7B460683">
                    <wp:simplePos x="0" y="0"/>
                    <wp:positionH relativeFrom="margin">
                      <wp:posOffset>-544830</wp:posOffset>
                    </wp:positionH>
                    <wp:positionV relativeFrom="margin">
                      <wp:posOffset>4952365</wp:posOffset>
                    </wp:positionV>
                    <wp:extent cx="2321560" cy="208788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21560" cy="2087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28"/>
                                    <w:szCs w:val="40"/>
                                  </w:rPr>
                                  <w:alias w:val="Auteur"/>
                                  <w:id w:val="-764073245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671F" w:rsidRPr="005F5562" w:rsidRDefault="00982071">
                                    <w:pPr>
                                      <w:suppressOverlap/>
                                      <w:rPr>
                                        <w:rFonts w:eastAsiaTheme="majorEastAsia" w:cstheme="majorBidi"/>
                                        <w:color w:val="595959" w:themeColor="text1" w:themeTint="A6"/>
                                        <w:sz w:val="28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ajorEastAsia" w:cstheme="majorBidi"/>
                                        <w:color w:val="595959" w:themeColor="text1" w:themeTint="A6"/>
                                        <w:sz w:val="28"/>
                                        <w:szCs w:val="40"/>
                                      </w:rPr>
                                      <w:t>Thibault Virsolvy</w:t>
                                    </w:r>
                                    <w:r w:rsidR="00874BAE">
                                      <w:rPr>
                                        <w:rFonts w:eastAsiaTheme="majorEastAsia" w:cstheme="majorBidi"/>
                                        <w:color w:val="595959" w:themeColor="text1" w:themeTint="A6"/>
                                        <w:sz w:val="28"/>
                                        <w:szCs w:val="40"/>
                                      </w:rPr>
                                      <w:t xml:space="preserve">, Benjamin </w:t>
                                    </w:r>
                                    <w:proofErr w:type="spellStart"/>
                                    <w:r w:rsidR="00874BAE">
                                      <w:rPr>
                                        <w:rFonts w:eastAsiaTheme="majorEastAsia" w:cstheme="majorBidi"/>
                                        <w:color w:val="595959" w:themeColor="text1" w:themeTint="A6"/>
                                        <w:sz w:val="28"/>
                                        <w:szCs w:val="40"/>
                                      </w:rPr>
                                      <w:t>Widawski</w:t>
                                    </w:r>
                                    <w:proofErr w:type="spellEnd"/>
                                    <w:r w:rsidR="00874BAE">
                                      <w:rPr>
                                        <w:rFonts w:eastAsiaTheme="majorEastAsia" w:cstheme="majorBidi"/>
                                        <w:color w:val="595959" w:themeColor="text1" w:themeTint="A6"/>
                                        <w:sz w:val="28"/>
                                        <w:szCs w:val="40"/>
                                      </w:rPr>
                                      <w:t>, Maximilien Gomes, Yassine Ammar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A6A6A6" w:themeColor="background1" w:themeShade="A6"/>
                                  </w:rPr>
                                  <w:alias w:val="Mots clés "/>
                                  <w:tag w:val=""/>
                                  <w:id w:val="-131633182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671F" w:rsidRPr="005F5562" w:rsidRDefault="00C02D46">
                                    <w:pPr>
                                      <w:rPr>
                                        <w:color w:val="A6A6A6" w:themeColor="background1" w:themeShade="A6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</w:rPr>
                                      <w:t>MOTS-CLES-SOUS-CE-FORMAT</w:t>
                                    </w:r>
                                  </w:p>
                                </w:sdtContent>
                              </w:sdt>
                              <w:p w:rsidR="0026671F" w:rsidRDefault="00161526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fldChar w:fldCharType="separate"/>
                                </w:r>
                                <w:r w:rsidR="00982071">
                                  <w:rPr>
                                    <w:noProof/>
                                    <w:color w:val="A6A6A6" w:themeColor="background1" w:themeShade="A6"/>
                                  </w:rPr>
                                  <w:t>2</w:t>
                                </w:r>
                                <w:r>
                                  <w:rPr>
                                    <w:color w:val="A6A6A6" w:themeColor="background1" w:themeShade="A6"/>
                                  </w:rPr>
                                  <w:fldChar w:fldCharType="end"/>
                                </w:r>
                                <w:r w:rsidR="00577B57" w:rsidRPr="005F5562">
                                  <w:rPr>
                                    <w:color w:val="A6A6A6" w:themeColor="background1" w:themeShade="A6"/>
                                  </w:rPr>
                                  <w:t xml:space="preserve"> Pages</w:t>
                                </w:r>
                              </w:p>
                              <w:sdt>
                                <w:sdtPr>
                                  <w:rPr>
                                    <w:color w:val="A6A6A6" w:themeColor="background1" w:themeShade="A6"/>
                                  </w:rPr>
                                  <w:alias w:val="Date de publication"/>
                                  <w:tag w:val=""/>
                                  <w:id w:val="10602143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6-13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F5562" w:rsidRDefault="002B3EF0">
                                    <w:pPr>
                                      <w:rPr>
                                        <w:color w:val="A6A6A6" w:themeColor="background1" w:themeShade="A6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</w:rPr>
                                      <w:t>13/06/2013</w:t>
                                    </w:r>
                                  </w:p>
                                </w:sdtContent>
                              </w:sdt>
                              <w:p w:rsidR="005F5562" w:rsidRPr="005F5562" w:rsidRDefault="00F70C61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</w:rPr>
                                  <w:t xml:space="preserve">Version </w:t>
                                </w:r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alias w:val="Version"/>
                                    <w:tag w:val=""/>
                                    <w:id w:val="722790353"/>
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B3EF0">
                                      <w:rPr>
                                        <w:color w:val="A6A6A6" w:themeColor="background1" w:themeShade="A6"/>
                                      </w:rPr>
                                      <w:t>1</w:t>
                                    </w:r>
                                    <w:r w:rsidRPr="00C02D46">
                                      <w:rPr>
                                        <w:color w:val="A6A6A6" w:themeColor="background1" w:themeShade="A6"/>
                                      </w:rPr>
                                      <w:t>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40C15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7" o:spid="_x0000_s1026" type="#_x0000_t202" style="position:absolute;margin-left:-42.9pt;margin-top:389.95pt;width:182.8pt;height:16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eastAsiaTheme="majorEastAsia" w:cstheme="majorBidi"/>
                              <w:color w:val="595959" w:themeColor="text1" w:themeTint="A6"/>
                              <w:sz w:val="28"/>
                              <w:szCs w:val="40"/>
                            </w:rPr>
                            <w:alias w:val="Auteur"/>
                            <w:id w:val="-764073245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26671F" w:rsidRPr="005F5562" w:rsidRDefault="00982071">
                              <w:pPr>
                                <w:suppressOverlap/>
                                <w:rPr>
                                  <w:rFonts w:eastAsiaTheme="majorEastAsia" w:cstheme="majorBidi"/>
                                  <w:color w:val="595959" w:themeColor="text1" w:themeTint="A6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eastAsiaTheme="majorEastAsia" w:cstheme="majorBidi"/>
                                  <w:color w:val="595959" w:themeColor="text1" w:themeTint="A6"/>
                                  <w:sz w:val="28"/>
                                  <w:szCs w:val="40"/>
                                </w:rPr>
                                <w:t>Thibault Virsolvy</w:t>
                              </w:r>
                              <w:r w:rsidR="00874BAE">
                                <w:rPr>
                                  <w:rFonts w:eastAsiaTheme="majorEastAsia" w:cstheme="majorBidi"/>
                                  <w:color w:val="595959" w:themeColor="text1" w:themeTint="A6"/>
                                  <w:sz w:val="28"/>
                                  <w:szCs w:val="40"/>
                                </w:rPr>
                                <w:t xml:space="preserve">, Benjamin </w:t>
                              </w:r>
                              <w:proofErr w:type="spellStart"/>
                              <w:r w:rsidR="00874BAE">
                                <w:rPr>
                                  <w:rFonts w:eastAsiaTheme="majorEastAsia" w:cstheme="majorBidi"/>
                                  <w:color w:val="595959" w:themeColor="text1" w:themeTint="A6"/>
                                  <w:sz w:val="28"/>
                                  <w:szCs w:val="40"/>
                                </w:rPr>
                                <w:t>Widawski</w:t>
                              </w:r>
                              <w:proofErr w:type="spellEnd"/>
                              <w:r w:rsidR="00874BAE">
                                <w:rPr>
                                  <w:rFonts w:eastAsiaTheme="majorEastAsia" w:cstheme="majorBidi"/>
                                  <w:color w:val="595959" w:themeColor="text1" w:themeTint="A6"/>
                                  <w:sz w:val="28"/>
                                  <w:szCs w:val="40"/>
                                </w:rPr>
                                <w:t>, Maximilien Gomes, Yassine Ammar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A6A6A6" w:themeColor="background1" w:themeShade="A6"/>
                            </w:rPr>
                            <w:alias w:val="Mots clés "/>
                            <w:tag w:val=""/>
                            <w:id w:val="-131633182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:rsidR="0026671F" w:rsidRPr="005F5562" w:rsidRDefault="00C02D46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</w:rPr>
                                <w:t>MOTS-CLES-SOUS-CE-FORMAT</w:t>
                              </w:r>
                            </w:p>
                          </w:sdtContent>
                        </w:sdt>
                        <w:p w:rsidR="0026671F" w:rsidRDefault="00161526">
                          <w:pPr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color w:val="A6A6A6" w:themeColor="background1" w:themeShade="A6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</w:rPr>
                            <w:instrText xml:space="preserve"> NUMPAGES   \* MERGEFORMAT </w:instrTex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982071">
                            <w:rPr>
                              <w:noProof/>
                              <w:color w:val="A6A6A6" w:themeColor="background1" w:themeShade="A6"/>
                            </w:rPr>
                            <w:t>2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end"/>
                          </w:r>
                          <w:r w:rsidR="00577B57" w:rsidRPr="005F5562">
                            <w:rPr>
                              <w:color w:val="A6A6A6" w:themeColor="background1" w:themeShade="A6"/>
                            </w:rPr>
                            <w:t xml:space="preserve"> Pages</w:t>
                          </w:r>
                        </w:p>
                        <w:sdt>
                          <w:sdtPr>
                            <w:rPr>
                              <w:color w:val="A6A6A6" w:themeColor="background1" w:themeShade="A6"/>
                            </w:rPr>
                            <w:alias w:val="Date de publication"/>
                            <w:tag w:val=""/>
                            <w:id w:val="10602143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6-13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F5562" w:rsidRDefault="002B3EF0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</w:rPr>
                                <w:t>13/06/2013</w:t>
                              </w:r>
                            </w:p>
                          </w:sdtContent>
                        </w:sdt>
                        <w:p w:rsidR="005F5562" w:rsidRPr="005F5562" w:rsidRDefault="00F70C61">
                          <w:pPr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color w:val="A6A6A6" w:themeColor="background1" w:themeShade="A6"/>
                            </w:rPr>
                            <w:t xml:space="preserve">Version </w:t>
                          </w:r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alias w:val="Version"/>
                              <w:tag w:val=""/>
                              <w:id w:val="722790353"/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B3EF0">
                                <w:rPr>
                                  <w:color w:val="A6A6A6" w:themeColor="background1" w:themeShade="A6"/>
                                </w:rPr>
                                <w:t>1</w:t>
                              </w:r>
                              <w:r w:rsidRPr="00C02D46">
                                <w:rPr>
                                  <w:color w:val="A6A6A6" w:themeColor="background1" w:themeShade="A6"/>
                                </w:rPr>
                                <w:t>.0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C4A2F">
            <w:rPr>
              <w:rFonts w:eastAsiaTheme="majorEastAsia"/>
              <w:noProof/>
              <w:sz w:val="72"/>
              <w:szCs w:val="72"/>
              <w:lang w:eastAsia="fr-FR"/>
            </w:rPr>
            <w:drawing>
              <wp:anchor distT="0" distB="0" distL="114300" distR="114300" simplePos="0" relativeHeight="251668480" behindDoc="0" locked="0" layoutInCell="1" allowOverlap="1" wp14:anchorId="6BAA5425" wp14:editId="006AFBF1">
                <wp:simplePos x="0" y="0"/>
                <wp:positionH relativeFrom="margin">
                  <wp:posOffset>4653280</wp:posOffset>
                </wp:positionH>
                <wp:positionV relativeFrom="margin">
                  <wp:posOffset>7777480</wp:posOffset>
                </wp:positionV>
                <wp:extent cx="1656080" cy="1121410"/>
                <wp:effectExtent l="0" t="0" r="1270" b="2540"/>
                <wp:wrapSquare wrapText="bothSides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ntoine\Dropbox\MTI\template\logoepi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080" cy="112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77CD8">
            <w:rPr>
              <w:noProof/>
              <w:lang w:eastAsia="fr-FR"/>
            </w:rPr>
            <w:drawing>
              <wp:anchor distT="0" distB="0" distL="114300" distR="114300" simplePos="0" relativeHeight="251673600" behindDoc="1" locked="0" layoutInCell="1" allowOverlap="1" wp14:anchorId="6273C76F" wp14:editId="0EB6D6FA">
                <wp:simplePos x="0" y="0"/>
                <wp:positionH relativeFrom="column">
                  <wp:posOffset>2804768</wp:posOffset>
                </wp:positionH>
                <wp:positionV relativeFrom="paragraph">
                  <wp:posOffset>6694018</wp:posOffset>
                </wp:positionV>
                <wp:extent cx="1610412" cy="1060704"/>
                <wp:effectExtent l="0" t="0" r="8890" b="6350"/>
                <wp:wrapNone/>
                <wp:docPr id="6" name="Image 0" descr="mt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0412" cy="1060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F556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74BC9C" wp14:editId="4174919A">
                    <wp:simplePos x="0" y="0"/>
                    <wp:positionH relativeFrom="column">
                      <wp:posOffset>-545465</wp:posOffset>
                    </wp:positionH>
                    <wp:positionV relativeFrom="paragraph">
                      <wp:posOffset>2917190</wp:posOffset>
                    </wp:positionV>
                    <wp:extent cx="5403215" cy="450850"/>
                    <wp:effectExtent l="0" t="0" r="0" b="635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3215" cy="450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7886" w:rsidRPr="005F5562" w:rsidRDefault="00BF5982">
                                <w:pPr>
                                  <w:rPr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</w:rPr>
                                    <w:alias w:val="Sous-titre"/>
                                    <w:id w:val="-59756309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4BAE">
                                      <w:rPr>
                                        <w:sz w:val="32"/>
                                      </w:rPr>
                                      <w:t>TITRE DU 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74BC9C" id="Zone de texte 1" o:spid="_x0000_s1027" type="#_x0000_t202" style="position:absolute;margin-left:-42.95pt;margin-top:229.7pt;width:425.4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" filled="f" stroked="f" strokeweight=".5pt">
                    <v:textbox>
                      <w:txbxContent>
                        <w:p w:rsidR="00297886" w:rsidRPr="005F5562" w:rsidRDefault="00BF5982">
                          <w:pPr>
                            <w:rPr>
                              <w:sz w:val="32"/>
                            </w:rPr>
                          </w:pPr>
                          <w:sdt>
                            <w:sdtPr>
                              <w:rPr>
                                <w:sz w:val="32"/>
                              </w:rPr>
                              <w:alias w:val="Sous-titre"/>
                              <w:id w:val="-59756309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74BAE">
                                <w:rPr>
                                  <w:sz w:val="32"/>
                                </w:rPr>
                                <w:t>TITRE DU PROJET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5F5562" w:rsidRPr="005F5562">
            <w:rPr>
              <w:rFonts w:eastAsiaTheme="majorEastAsia"/>
              <w:noProof/>
              <w:sz w:val="72"/>
              <w:szCs w:val="7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0028E1F" wp14:editId="6D13188C">
                    <wp:simplePos x="0" y="0"/>
                    <wp:positionH relativeFrom="column">
                      <wp:posOffset>-613410</wp:posOffset>
                    </wp:positionH>
                    <wp:positionV relativeFrom="paragraph">
                      <wp:posOffset>1844477</wp:posOffset>
                    </wp:positionV>
                    <wp:extent cx="6424295" cy="1403985"/>
                    <wp:effectExtent l="0" t="0" r="0" b="2540"/>
                    <wp:wrapNone/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2429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96"/>
                                  </w:rPr>
                                  <w:alias w:val="Titre "/>
                                  <w:tag w:val=""/>
                                  <w:id w:val="30443551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5562" w:rsidRPr="005F5562" w:rsidRDefault="00874BAE">
                                    <w:pPr>
                                      <w:rPr>
                                        <w:sz w:val="96"/>
                                      </w:rPr>
                                    </w:pPr>
                                    <w:r>
                                      <w:rPr>
                                        <w:sz w:val="96"/>
                                      </w:rPr>
                                      <w:t>Conception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0028E1F" id="Zone de texte 2" o:spid="_x0000_s1028" type="#_x0000_t202" style="position:absolute;margin-left:-48.3pt;margin-top:145.25pt;width:505.8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" stroked="f">
                    <v:textbox style="mso-fit-shape-to-text:t">
                      <w:txbxContent>
                        <w:sdt>
                          <w:sdtPr>
                            <w:rPr>
                              <w:sz w:val="96"/>
                            </w:rPr>
                            <w:alias w:val="Titre "/>
                            <w:tag w:val=""/>
                            <w:id w:val="30443551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F5562" w:rsidRPr="005F5562" w:rsidRDefault="00874BAE">
                              <w:pPr>
                                <w:rPr>
                                  <w:sz w:val="96"/>
                                </w:rPr>
                              </w:pPr>
                              <w:r>
                                <w:rPr>
                                  <w:sz w:val="96"/>
                                </w:rPr>
                                <w:t>Conception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361858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0A1922C" wp14:editId="2171574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7718887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18887" cy="3703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7886" w:rsidRDefault="00297886" w:rsidP="0029788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10A1922C" id="Rectangle 388" o:spid="_x0000_s1029" style="position:absolute;margin-left:0;margin-top:0;width:607.8pt;height:291.6pt;z-index:-251657216;visibility:visible;mso-wrap-style:square;mso-width-percent:0;mso-height-percent:450;mso-top-percent:590;mso-wrap-distance-left:9pt;mso-wrap-distance-top:0;mso-wrap-distance-right:9pt;mso-wrap-distance-bottom:0;mso-position-horizontal:center;mso-position-horizontal-relative:margin;mso-position-vertical-relative:margin;mso-width-percent: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" filled="f" stroked="f" strokeweight="2pt">
                    <v:textbox>
                      <w:txbxContent>
                        <w:p w:rsidR="00297886" w:rsidRDefault="00297886" w:rsidP="00297886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6671F">
            <w:rPr>
              <w:rFonts w:eastAsiaTheme="majorEastAsia"/>
              <w:sz w:val="72"/>
              <w:szCs w:val="72"/>
            </w:rPr>
            <w:br w:type="page"/>
          </w:r>
        </w:p>
      </w:sdtContent>
    </w:sdt>
    <w:p w:rsidR="00720189" w:rsidRPr="00212520" w:rsidRDefault="0026671F" w:rsidP="00212520">
      <w:pPr>
        <w:rPr>
          <w:b/>
          <w:sz w:val="28"/>
        </w:rPr>
      </w:pPr>
      <w:r w:rsidRPr="00212520">
        <w:rPr>
          <w:b/>
          <w:sz w:val="28"/>
        </w:rPr>
        <w:lastRenderedPageBreak/>
        <w:t>Propriétés du document</w:t>
      </w:r>
    </w:p>
    <w:tbl>
      <w:tblPr>
        <w:tblStyle w:val="Listemoyenne2"/>
        <w:tblW w:w="9912" w:type="dxa"/>
        <w:tblLook w:val="04A0" w:firstRow="1" w:lastRow="0" w:firstColumn="1" w:lastColumn="0" w:noHBand="0" w:noVBand="1"/>
      </w:tblPr>
      <w:tblGrid>
        <w:gridCol w:w="2126"/>
        <w:gridCol w:w="7786"/>
      </w:tblGrid>
      <w:tr w:rsidR="00A36643" w:rsidRPr="004B5AAD" w:rsidTr="007D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  <w:tcBorders>
              <w:right w:val="single" w:sz="8" w:space="0" w:color="000000" w:themeColor="text1"/>
            </w:tcBorders>
          </w:tcPr>
          <w:p w:rsidR="00A36643" w:rsidRPr="000A2D4B" w:rsidRDefault="00A36643" w:rsidP="005C2B00">
            <w:pPr>
              <w:rPr>
                <w:rFonts w:ascii="Calibri" w:hAnsi="Calibri"/>
                <w:b/>
              </w:rPr>
            </w:pPr>
            <w:r w:rsidRPr="000A2D4B">
              <w:rPr>
                <w:rFonts w:ascii="Calibri" w:hAnsi="Calibri"/>
                <w:b/>
              </w:rPr>
              <w:t>Auteur</w:t>
            </w:r>
          </w:p>
        </w:tc>
        <w:tc>
          <w:tcPr>
            <w:tcW w:w="7786" w:type="dxa"/>
            <w:tcBorders>
              <w:left w:val="single" w:sz="8" w:space="0" w:color="000000" w:themeColor="text1"/>
            </w:tcBorders>
          </w:tcPr>
          <w:p w:rsidR="00A36643" w:rsidRPr="002745B0" w:rsidRDefault="00BF5982" w:rsidP="005C2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auto"/>
              </w:rPr>
            </w:pPr>
            <w:sdt>
              <w:sdtPr>
                <w:rPr>
                  <w:rFonts w:ascii="Calibri" w:hAnsi="Calibri"/>
                </w:rPr>
                <w:alias w:val="Auteur"/>
                <w:id w:val="18285934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874BAE">
                  <w:rPr>
                    <w:rFonts w:ascii="Calibri" w:hAnsi="Calibri"/>
                  </w:rPr>
                  <w:t xml:space="preserve">Thibault Virsolvy, Benjamin </w:t>
                </w:r>
                <w:proofErr w:type="spellStart"/>
                <w:r w:rsidR="00874BAE">
                  <w:rPr>
                    <w:rFonts w:ascii="Calibri" w:hAnsi="Calibri"/>
                  </w:rPr>
                  <w:t>Widawski</w:t>
                </w:r>
                <w:proofErr w:type="spellEnd"/>
                <w:r w:rsidR="00874BAE">
                  <w:rPr>
                    <w:rFonts w:ascii="Calibri" w:hAnsi="Calibri"/>
                  </w:rPr>
                  <w:t>, Maximilien Gomes, Yassine Ammar</w:t>
                </w:r>
              </w:sdtContent>
            </w:sdt>
          </w:p>
        </w:tc>
      </w:tr>
      <w:tr w:rsidR="00A36643" w:rsidRPr="004B5AAD" w:rsidTr="0036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A36643" w:rsidRPr="000A2D4B" w:rsidRDefault="00A36643" w:rsidP="005C2B00">
            <w:pPr>
              <w:rPr>
                <w:rFonts w:ascii="Calibri" w:hAnsi="Calibri"/>
                <w:b/>
              </w:rPr>
            </w:pPr>
            <w:r w:rsidRPr="000A2D4B">
              <w:rPr>
                <w:rFonts w:ascii="Calibri" w:hAnsi="Calibri"/>
                <w:b/>
              </w:rPr>
              <w:t>Version</w:t>
            </w:r>
          </w:p>
        </w:tc>
        <w:tc>
          <w:tcPr>
            <w:tcW w:w="7786" w:type="dxa"/>
          </w:tcPr>
          <w:p w:rsidR="00A36643" w:rsidRPr="002745B0" w:rsidRDefault="00BF5982" w:rsidP="00606626">
            <w:pPr>
              <w:tabs>
                <w:tab w:val="left" w:pos="32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sdt>
              <w:sdtPr>
                <w:rPr>
                  <w:rFonts w:ascii="Calibri" w:hAnsi="Calibri"/>
                </w:rPr>
                <w:alias w:val="Version"/>
                <w:tag w:val="Version"/>
                <w:id w:val="18285929"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2B3EF0">
                  <w:rPr>
                    <w:rFonts w:ascii="Calibri" w:hAnsi="Calibri"/>
                  </w:rPr>
                  <w:t>1.0</w:t>
                </w:r>
              </w:sdtContent>
            </w:sdt>
          </w:p>
        </w:tc>
      </w:tr>
      <w:tr w:rsidR="00A36643" w:rsidRPr="004B5AAD" w:rsidTr="003618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A36643" w:rsidRPr="000A2D4B" w:rsidRDefault="00A36643" w:rsidP="005C2B00">
            <w:pPr>
              <w:rPr>
                <w:rFonts w:ascii="Calibri" w:hAnsi="Calibri"/>
                <w:b/>
              </w:rPr>
            </w:pPr>
            <w:r w:rsidRPr="000A2D4B">
              <w:rPr>
                <w:rFonts w:ascii="Calibri" w:hAnsi="Calibri"/>
                <w:b/>
              </w:rPr>
              <w:t>Nombre de pages</w:t>
            </w:r>
          </w:p>
        </w:tc>
        <w:tc>
          <w:tcPr>
            <w:tcW w:w="7786" w:type="dxa"/>
          </w:tcPr>
          <w:p w:rsidR="00A36643" w:rsidRPr="002745B0" w:rsidRDefault="00161526" w:rsidP="005C2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NUMPAGES   \* MERGEFORMAT </w:instrText>
            </w:r>
            <w:r>
              <w:rPr>
                <w:rFonts w:ascii="Calibri" w:hAnsi="Calibri"/>
              </w:rPr>
              <w:fldChar w:fldCharType="separate"/>
            </w:r>
            <w:r w:rsidR="00982071">
              <w:rPr>
                <w:rFonts w:ascii="Calibri" w:hAnsi="Calibri"/>
                <w:noProof/>
              </w:rPr>
              <w:t>2</w:t>
            </w:r>
            <w:r>
              <w:rPr>
                <w:rFonts w:ascii="Calibri" w:hAnsi="Calibri"/>
              </w:rPr>
              <w:fldChar w:fldCharType="end"/>
            </w:r>
          </w:p>
        </w:tc>
      </w:tr>
      <w:tr w:rsidR="003676D9" w:rsidRPr="004B5AAD" w:rsidTr="00710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3676D9" w:rsidRPr="000A2D4B" w:rsidRDefault="003676D9" w:rsidP="007106AE">
            <w:pPr>
              <w:rPr>
                <w:rFonts w:ascii="Calibri" w:hAnsi="Calibri"/>
                <w:b/>
              </w:rPr>
            </w:pPr>
            <w:r w:rsidRPr="000A2D4B">
              <w:rPr>
                <w:rFonts w:ascii="Calibri" w:hAnsi="Calibri"/>
                <w:b/>
              </w:rPr>
              <w:t>Références</w:t>
            </w:r>
          </w:p>
        </w:tc>
        <w:tc>
          <w:tcPr>
            <w:tcW w:w="7786" w:type="dxa"/>
          </w:tcPr>
          <w:sdt>
            <w:sdtPr>
              <w:alias w:val="Mots clés "/>
              <w:id w:val="-73124330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3676D9" w:rsidRPr="002745B0" w:rsidRDefault="00C02D46" w:rsidP="00B84F6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color w:val="auto"/>
                  </w:rPr>
                </w:pPr>
                <w:r>
                  <w:t>MOTS-CLES-SOUS-CE-FORMAT</w:t>
                </w:r>
              </w:p>
            </w:sdtContent>
          </w:sdt>
        </w:tc>
      </w:tr>
      <w:tr w:rsidR="00A36643" w:rsidRPr="00A05259" w:rsidTr="003618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A36643" w:rsidRPr="000A2D4B" w:rsidRDefault="003676D9" w:rsidP="005C2B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Nom fichier</w:t>
            </w:r>
          </w:p>
        </w:tc>
        <w:tc>
          <w:tcPr>
            <w:tcW w:w="7786" w:type="dxa"/>
          </w:tcPr>
          <w:p w:rsidR="00A36643" w:rsidRPr="00130B18" w:rsidRDefault="00874BAE" w:rsidP="003676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auto"/>
                <w:lang w:val="en-US"/>
              </w:rPr>
            </w:pPr>
            <w:r>
              <w:t>conception.docx</w:t>
            </w:r>
          </w:p>
        </w:tc>
      </w:tr>
    </w:tbl>
    <w:p w:rsidR="00DA68F4" w:rsidRPr="00A05259" w:rsidRDefault="00DA68F4">
      <w:pPr>
        <w:rPr>
          <w:lang w:val="en-US"/>
        </w:rPr>
      </w:pPr>
    </w:p>
    <w:p w:rsidR="0026671F" w:rsidRPr="00212520" w:rsidRDefault="00A36643" w:rsidP="00212520">
      <w:pPr>
        <w:rPr>
          <w:b/>
          <w:sz w:val="28"/>
        </w:rPr>
      </w:pPr>
      <w:r w:rsidRPr="00212520">
        <w:rPr>
          <w:b/>
          <w:sz w:val="28"/>
        </w:rPr>
        <w:t>Historique du document</w:t>
      </w:r>
    </w:p>
    <w:tbl>
      <w:tblPr>
        <w:tblStyle w:val="Listemoyenne2"/>
        <w:tblW w:w="9918" w:type="dxa"/>
        <w:tblLayout w:type="fixed"/>
        <w:tblLook w:val="04A0" w:firstRow="1" w:lastRow="0" w:firstColumn="1" w:lastColumn="0" w:noHBand="0" w:noVBand="1"/>
      </w:tblPr>
      <w:tblGrid>
        <w:gridCol w:w="2268"/>
        <w:gridCol w:w="1080"/>
        <w:gridCol w:w="1350"/>
        <w:gridCol w:w="5220"/>
      </w:tblGrid>
      <w:tr w:rsidR="00A36643" w:rsidRPr="002745B0" w:rsidTr="00361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A36643" w:rsidRPr="007D57BB" w:rsidRDefault="00A36643" w:rsidP="005C2B00">
            <w:pPr>
              <w:jc w:val="center"/>
              <w:rPr>
                <w:rFonts w:asciiTheme="minorHAnsi" w:hAnsiTheme="minorHAnsi"/>
                <w:b/>
              </w:rPr>
            </w:pPr>
            <w:r w:rsidRPr="007D57BB">
              <w:rPr>
                <w:rFonts w:asciiTheme="minorHAnsi" w:hAnsiTheme="minorHAnsi"/>
                <w:b/>
              </w:rPr>
              <w:t>Date de révision</w:t>
            </w:r>
          </w:p>
        </w:tc>
        <w:tc>
          <w:tcPr>
            <w:tcW w:w="1080" w:type="dxa"/>
          </w:tcPr>
          <w:p w:rsidR="00A36643" w:rsidRPr="007D57BB" w:rsidRDefault="00A36643" w:rsidP="005C2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7D57BB">
              <w:rPr>
                <w:rFonts w:asciiTheme="minorHAnsi" w:hAnsiTheme="minorHAnsi"/>
                <w:b/>
              </w:rPr>
              <w:t>Version</w:t>
            </w:r>
          </w:p>
        </w:tc>
        <w:tc>
          <w:tcPr>
            <w:tcW w:w="1350" w:type="dxa"/>
          </w:tcPr>
          <w:p w:rsidR="00A36643" w:rsidRPr="007D57BB" w:rsidRDefault="00A36643" w:rsidP="005C2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7D57BB">
              <w:rPr>
                <w:rFonts w:asciiTheme="minorHAnsi" w:hAnsiTheme="minorHAnsi"/>
                <w:b/>
              </w:rPr>
              <w:t>Auteur</w:t>
            </w:r>
          </w:p>
        </w:tc>
        <w:tc>
          <w:tcPr>
            <w:tcW w:w="5220" w:type="dxa"/>
          </w:tcPr>
          <w:p w:rsidR="00A36643" w:rsidRPr="007D57BB" w:rsidRDefault="00A36643" w:rsidP="005C2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7D57BB">
              <w:rPr>
                <w:rFonts w:asciiTheme="minorHAnsi" w:hAnsiTheme="minorHAnsi"/>
                <w:b/>
              </w:rPr>
              <w:t>Changements</w:t>
            </w:r>
          </w:p>
        </w:tc>
      </w:tr>
      <w:tr w:rsidR="00A36643" w:rsidRPr="002745B0" w:rsidTr="0036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36643" w:rsidRPr="002745B0" w:rsidRDefault="00A36643" w:rsidP="005C2B00">
            <w:pPr>
              <w:rPr>
                <w:rFonts w:asciiTheme="minorHAnsi" w:hAnsiTheme="minorHAnsi"/>
                <w:b/>
                <w:color w:val="auto"/>
              </w:rPr>
            </w:pPr>
          </w:p>
        </w:tc>
        <w:tc>
          <w:tcPr>
            <w:tcW w:w="1080" w:type="dxa"/>
          </w:tcPr>
          <w:p w:rsidR="00A36643" w:rsidRPr="002745B0" w:rsidRDefault="005F5562" w:rsidP="005C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0.0</w:t>
            </w:r>
          </w:p>
        </w:tc>
        <w:tc>
          <w:tcPr>
            <w:tcW w:w="1350" w:type="dxa"/>
          </w:tcPr>
          <w:p w:rsidR="00A36643" w:rsidRPr="002745B0" w:rsidRDefault="00A36643" w:rsidP="005C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2745B0">
              <w:rPr>
                <w:rFonts w:asciiTheme="minorHAnsi" w:hAnsiTheme="minorHAnsi"/>
                <w:color w:val="auto"/>
              </w:rPr>
              <w:t>TRIGRAM</w:t>
            </w:r>
          </w:p>
        </w:tc>
        <w:tc>
          <w:tcPr>
            <w:tcW w:w="5220" w:type="dxa"/>
          </w:tcPr>
          <w:p w:rsidR="00A36643" w:rsidRPr="002745B0" w:rsidRDefault="00A36643" w:rsidP="005C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</w:p>
        </w:tc>
      </w:tr>
    </w:tbl>
    <w:p w:rsidR="00A36643" w:rsidRPr="002745B0" w:rsidRDefault="00A36643">
      <w:pPr>
        <w:rPr>
          <w:sz w:val="24"/>
        </w:rPr>
      </w:pPr>
    </w:p>
    <w:sdt>
      <w:sdtPr>
        <w:rPr>
          <w:rFonts w:eastAsiaTheme="minorHAnsi"/>
          <w:sz w:val="20"/>
          <w:u w:val="single"/>
        </w:rPr>
        <w:id w:val="-1788262987"/>
        <w:docPartObj>
          <w:docPartGallery w:val="Table of Contents"/>
          <w:docPartUnique/>
        </w:docPartObj>
      </w:sdtPr>
      <w:sdtEndPr>
        <w:rPr>
          <w:rFonts w:eastAsiaTheme="minorEastAsia"/>
          <w:u w:val="none"/>
        </w:rPr>
      </w:sdtEndPr>
      <w:sdtContent>
        <w:p w:rsidR="00430F9E" w:rsidRPr="004423EE" w:rsidRDefault="00430F9E" w:rsidP="004423EE">
          <w:pPr>
            <w:pStyle w:val="mtiTableMatires"/>
            <w:rPr>
              <w:u w:val="single"/>
            </w:rPr>
          </w:pPr>
          <w:r w:rsidRPr="004423EE">
            <w:rPr>
              <w:u w:val="single"/>
            </w:rPr>
            <w:t>Table des matières</w:t>
          </w:r>
        </w:p>
        <w:p w:rsidR="00C9124A" w:rsidRDefault="004423EE">
          <w:pPr>
            <w:pStyle w:val="TM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484177225" w:history="1">
            <w:r w:rsidR="00C9124A" w:rsidRPr="00E41BDB">
              <w:rPr>
                <w:rStyle w:val="Lienhypertexte"/>
                <w:noProof/>
              </w:rPr>
              <w:t>Base de donnees</w:t>
            </w:r>
            <w:r w:rsidR="00C9124A">
              <w:rPr>
                <w:noProof/>
                <w:webHidden/>
              </w:rPr>
              <w:tab/>
            </w:r>
            <w:r w:rsidR="00C9124A">
              <w:rPr>
                <w:noProof/>
                <w:webHidden/>
              </w:rPr>
              <w:fldChar w:fldCharType="begin"/>
            </w:r>
            <w:r w:rsidR="00C9124A">
              <w:rPr>
                <w:noProof/>
                <w:webHidden/>
              </w:rPr>
              <w:instrText xml:space="preserve"> PAGEREF _Toc484177225 \h </w:instrText>
            </w:r>
            <w:r w:rsidR="00C9124A">
              <w:rPr>
                <w:noProof/>
                <w:webHidden/>
              </w:rPr>
            </w:r>
            <w:r w:rsidR="00C9124A">
              <w:rPr>
                <w:noProof/>
                <w:webHidden/>
              </w:rPr>
              <w:fldChar w:fldCharType="separate"/>
            </w:r>
            <w:r w:rsidR="00C9124A">
              <w:rPr>
                <w:noProof/>
                <w:webHidden/>
              </w:rPr>
              <w:t>3</w:t>
            </w:r>
            <w:r w:rsidR="00C9124A"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eastAsia="fr-FR"/>
            </w:rPr>
          </w:pPr>
          <w:hyperlink w:anchor="_Toc484177226" w:history="1">
            <w:r w:rsidRPr="00E41BDB">
              <w:rPr>
                <w:rStyle w:val="Lienhypertexte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eastAsia="fr-FR"/>
            </w:rPr>
          </w:pPr>
          <w:hyperlink w:anchor="_Toc484177227" w:history="1">
            <w:r w:rsidRPr="00E41BDB">
              <w:rPr>
                <w:rStyle w:val="Lienhypertexte"/>
                <w:noProof/>
              </w:rPr>
              <w:t>Lien avec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484177228" w:history="1">
            <w:r w:rsidRPr="00E41BDB">
              <w:rPr>
                <w:rStyle w:val="Lienhypertexte"/>
                <w:noProof/>
              </w:rPr>
              <w:t>Gestion des rôles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eastAsia="fr-FR"/>
            </w:rPr>
          </w:pPr>
          <w:hyperlink w:anchor="_Toc484177229" w:history="1">
            <w:r w:rsidRPr="00E41BDB">
              <w:rPr>
                <w:rStyle w:val="Lienhypertexte"/>
                <w:noProof/>
              </w:rPr>
              <w:t>Partie Front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eastAsia="fr-FR"/>
            </w:rPr>
          </w:pPr>
          <w:hyperlink w:anchor="_Toc484177230" w:history="1">
            <w:r w:rsidRPr="00E41BDB">
              <w:rPr>
                <w:rStyle w:val="Lienhypertexte"/>
                <w:noProof/>
                <w:shd w:val="clear" w:color="auto" w:fill="FFFFFF"/>
              </w:rPr>
              <w:t>Partie Back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3"/>
            <w:tabs>
              <w:tab w:val="right" w:leader="dot" w:pos="9060"/>
            </w:tabs>
            <w:rPr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84177231" w:history="1">
            <w:r w:rsidRPr="00E41BDB">
              <w:rPr>
                <w:rStyle w:val="Lienhypertexte"/>
                <w:noProof/>
                <w:shd w:val="clear" w:color="auto" w:fill="FFFFFF"/>
              </w:rPr>
              <w:t>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484177232" w:history="1">
            <w:r w:rsidRPr="00E41BDB">
              <w:rPr>
                <w:rStyle w:val="Lienhypertexte"/>
                <w:noProof/>
              </w:rPr>
              <w:t>Traduction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eastAsia="fr-FR"/>
            </w:rPr>
          </w:pPr>
          <w:hyperlink w:anchor="_Toc484177233" w:history="1">
            <w:r w:rsidRPr="00E41BDB">
              <w:rPr>
                <w:rStyle w:val="Lienhypertexte"/>
                <w:noProof/>
              </w:rPr>
              <w:t>traduction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eastAsia="fr-FR"/>
            </w:rPr>
          </w:pPr>
          <w:hyperlink w:anchor="_Toc484177234" w:history="1">
            <w:r w:rsidRPr="00E41BDB">
              <w:rPr>
                <w:rStyle w:val="Lienhypertexte"/>
                <w:noProof/>
              </w:rPr>
              <w:t>Traduction dynamique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484177235" w:history="1">
            <w:r w:rsidRPr="00E41BDB">
              <w:rPr>
                <w:rStyle w:val="Lienhypertexte"/>
                <w:noProof/>
              </w:rPr>
              <w:t>système de validation des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eastAsia="fr-FR"/>
            </w:rPr>
          </w:pPr>
          <w:hyperlink w:anchor="_Toc484177236" w:history="1">
            <w:r w:rsidRPr="00E41BDB">
              <w:rPr>
                <w:rStyle w:val="Lienhypertexte"/>
                <w:noProof/>
              </w:rPr>
              <w:t>Validation des 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eastAsia="fr-FR"/>
            </w:rPr>
          </w:pPr>
          <w:hyperlink w:anchor="_Toc484177237" w:history="1">
            <w:r w:rsidRPr="00E41BDB">
              <w:rPr>
                <w:rStyle w:val="Lienhypertexte"/>
                <w:noProof/>
              </w:rPr>
              <w:t>Rappel en cas d’oublie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484177238" w:history="1">
            <w:r w:rsidRPr="00E41BDB">
              <w:rPr>
                <w:rStyle w:val="Lienhypertexte"/>
                <w:noProof/>
              </w:rPr>
              <w:t>Fonctionnalités autres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eastAsia="fr-FR"/>
            </w:rPr>
          </w:pPr>
          <w:hyperlink w:anchor="_Toc484177239" w:history="1">
            <w:r w:rsidRPr="00E41BDB">
              <w:rPr>
                <w:rStyle w:val="Lienhypertexte"/>
                <w:noProof/>
              </w:rPr>
              <w:t>FLUX RSS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eastAsia="fr-FR"/>
            </w:rPr>
          </w:pPr>
          <w:hyperlink w:anchor="_Toc484177240" w:history="1">
            <w:r w:rsidRPr="00E41BDB">
              <w:rPr>
                <w:rStyle w:val="Lienhypertexte"/>
                <w:noProof/>
              </w:rPr>
              <w:t>Stats des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24A" w:rsidRDefault="00C9124A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eastAsia="fr-FR"/>
            </w:rPr>
          </w:pPr>
          <w:hyperlink w:anchor="_Toc484177241" w:history="1">
            <w:r w:rsidRPr="00E41BDB">
              <w:rPr>
                <w:rStyle w:val="Lienhypertexte"/>
                <w:noProof/>
              </w:rPr>
              <w:t>Nos fonctionnalites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0B" w:rsidRDefault="004423EE" w:rsidP="00103966">
          <w:r>
            <w:rPr>
              <w:caps/>
            </w:rPr>
            <w:fldChar w:fldCharType="end"/>
          </w:r>
        </w:p>
      </w:sdtContent>
    </w:sdt>
    <w:p w:rsidR="00FE5AC2" w:rsidRDefault="00FE5AC2" w:rsidP="00057E8A">
      <w:pPr>
        <w:pStyle w:val="Titre1"/>
        <w:spacing w:before="120"/>
      </w:pPr>
      <w:bookmarkStart w:id="0" w:name="_Toc484177225"/>
      <w:r>
        <w:lastRenderedPageBreak/>
        <w:t>Base de donnees</w:t>
      </w:r>
      <w:bookmarkEnd w:id="0"/>
    </w:p>
    <w:p w:rsidR="00FE5AC2" w:rsidRDefault="00FE5AC2" w:rsidP="00FE5AC2">
      <w:pPr>
        <w:pStyle w:val="Titre2"/>
      </w:pPr>
      <w:bookmarkStart w:id="1" w:name="_Toc484177226"/>
      <w:r>
        <w:t>Tables</w:t>
      </w:r>
      <w:bookmarkEnd w:id="1"/>
    </w:p>
    <w:p w:rsidR="00FE5AC2" w:rsidRDefault="00FE5AC2" w:rsidP="00FE5AC2">
      <w:r>
        <w:t xml:space="preserve">Des </w:t>
      </w:r>
      <w:proofErr w:type="spellStart"/>
      <w:r>
        <w:t>bails</w:t>
      </w:r>
      <w:proofErr w:type="spellEnd"/>
    </w:p>
    <w:p w:rsidR="00FE5AC2" w:rsidRDefault="00FE5AC2" w:rsidP="00FE5AC2"/>
    <w:p w:rsidR="00FE5AC2" w:rsidRPr="00FE5AC2" w:rsidRDefault="00FE5AC2" w:rsidP="00FE5AC2">
      <w:pPr>
        <w:pStyle w:val="Titre2"/>
      </w:pPr>
      <w:bookmarkStart w:id="2" w:name="_Toc484177227"/>
      <w:r>
        <w:t>Lien avec l’application</w:t>
      </w:r>
      <w:bookmarkEnd w:id="2"/>
    </w:p>
    <w:p w:rsidR="001C0376" w:rsidRPr="00D52F99" w:rsidRDefault="00C11D49" w:rsidP="00057E8A">
      <w:pPr>
        <w:pStyle w:val="Titre1"/>
        <w:spacing w:before="120"/>
      </w:pPr>
      <w:bookmarkStart w:id="3" w:name="_Toc484177228"/>
      <w:r>
        <w:lastRenderedPageBreak/>
        <w:t>Gestion des rôles utilisateurs</w:t>
      </w:r>
      <w:bookmarkEnd w:id="3"/>
    </w:p>
    <w:p w:rsidR="00E8581F" w:rsidRDefault="00C11D49" w:rsidP="00DA5917">
      <w:pPr>
        <w:pStyle w:val="Titre2"/>
      </w:pPr>
      <w:bookmarkStart w:id="4" w:name="_Toc484177229"/>
      <w:r>
        <w:t>Partie Front office</w:t>
      </w:r>
      <w:bookmarkEnd w:id="4"/>
    </w:p>
    <w:p w:rsidR="00C9124A" w:rsidRPr="00C9124A" w:rsidRDefault="00C9124A" w:rsidP="00C9124A">
      <w:r>
        <w:t xml:space="preserve">Des </w:t>
      </w:r>
      <w:proofErr w:type="spellStart"/>
      <w:r>
        <w:t>bails</w:t>
      </w:r>
      <w:proofErr w:type="spellEnd"/>
    </w:p>
    <w:p w:rsidR="00E8581F" w:rsidRDefault="00C11D49" w:rsidP="00E8581F">
      <w:pPr>
        <w:pStyle w:val="Titre2"/>
        <w:rPr>
          <w:shd w:val="clear" w:color="auto" w:fill="FFFFFF"/>
        </w:rPr>
      </w:pPr>
      <w:bookmarkStart w:id="5" w:name="_Toc484177230"/>
      <w:r>
        <w:rPr>
          <w:shd w:val="clear" w:color="auto" w:fill="FFFFFF"/>
        </w:rPr>
        <w:t>Partie Back Office</w:t>
      </w:r>
      <w:bookmarkEnd w:id="5"/>
    </w:p>
    <w:p w:rsidR="00C9124A" w:rsidRPr="00C9124A" w:rsidRDefault="00C9124A" w:rsidP="00C9124A">
      <w:r>
        <w:t>Des bails</w:t>
      </w:r>
      <w:bookmarkStart w:id="6" w:name="_GoBack"/>
      <w:bookmarkEnd w:id="6"/>
    </w:p>
    <w:p w:rsidR="00C11D49" w:rsidRDefault="00C11D49" w:rsidP="00C11D49">
      <w:pPr>
        <w:pStyle w:val="Titre1"/>
      </w:pPr>
      <w:bookmarkStart w:id="7" w:name="_Toc484177232"/>
      <w:r>
        <w:lastRenderedPageBreak/>
        <w:t>Traduction</w:t>
      </w:r>
      <w:bookmarkEnd w:id="7"/>
      <w:r w:rsidRPr="00C11D49">
        <w:t xml:space="preserve"> </w:t>
      </w:r>
    </w:p>
    <w:p w:rsidR="00C11D49" w:rsidRDefault="00C11D49" w:rsidP="00C11D49">
      <w:pPr>
        <w:pStyle w:val="Titre2"/>
      </w:pPr>
      <w:bookmarkStart w:id="8" w:name="_Toc484177233"/>
      <w:r>
        <w:t>traduction statique</w:t>
      </w:r>
      <w:bookmarkEnd w:id="8"/>
    </w:p>
    <w:p w:rsidR="00C11D49" w:rsidRDefault="00C11D49" w:rsidP="00C11D49">
      <w:r>
        <w:t xml:space="preserve">Des </w:t>
      </w:r>
      <w:proofErr w:type="spellStart"/>
      <w:r>
        <w:t>bails</w:t>
      </w:r>
      <w:proofErr w:type="spellEnd"/>
    </w:p>
    <w:p w:rsidR="00C11D49" w:rsidRDefault="00C11D49" w:rsidP="00C11D49"/>
    <w:p w:rsidR="00C11D49" w:rsidRDefault="00C11D49" w:rsidP="00C11D49">
      <w:pPr>
        <w:pStyle w:val="Titre2"/>
      </w:pPr>
      <w:bookmarkStart w:id="9" w:name="_Toc484177234"/>
      <w:r>
        <w:t>Traduction dynamique</w:t>
      </w:r>
      <w:bookmarkEnd w:id="9"/>
    </w:p>
    <w:p w:rsidR="00C11D49" w:rsidRDefault="00C11D49" w:rsidP="00C11D49">
      <w:r>
        <w:t xml:space="preserve">Des </w:t>
      </w:r>
      <w:proofErr w:type="spellStart"/>
      <w:r>
        <w:t>bails</w:t>
      </w:r>
      <w:proofErr w:type="spellEnd"/>
    </w:p>
    <w:p w:rsidR="00C11D49" w:rsidRDefault="00C11D49">
      <w:r>
        <w:br w:type="page"/>
      </w:r>
    </w:p>
    <w:p w:rsidR="00C11D49" w:rsidRDefault="00C11D49" w:rsidP="00C11D49">
      <w:pPr>
        <w:pStyle w:val="Titre1"/>
      </w:pPr>
      <w:bookmarkStart w:id="10" w:name="_Toc484177235"/>
      <w:r>
        <w:lastRenderedPageBreak/>
        <w:t>système de validation des articles</w:t>
      </w:r>
      <w:bookmarkEnd w:id="10"/>
    </w:p>
    <w:p w:rsidR="00C11D49" w:rsidRDefault="00C11D49" w:rsidP="00C11D49">
      <w:pPr>
        <w:pStyle w:val="Titre2"/>
      </w:pPr>
      <w:bookmarkStart w:id="11" w:name="_Toc484177236"/>
      <w:r>
        <w:t>Validation des admins</w:t>
      </w:r>
      <w:bookmarkEnd w:id="11"/>
    </w:p>
    <w:p w:rsidR="00C11D49" w:rsidRDefault="00C11D49" w:rsidP="00C11D49">
      <w:r>
        <w:t xml:space="preserve">Des </w:t>
      </w:r>
      <w:proofErr w:type="spellStart"/>
      <w:r>
        <w:t>bails</w:t>
      </w:r>
      <w:proofErr w:type="spellEnd"/>
    </w:p>
    <w:p w:rsidR="00C11D49" w:rsidRDefault="00C11D49" w:rsidP="00C11D49"/>
    <w:p w:rsidR="00C11D49" w:rsidRDefault="00D22B4A" w:rsidP="00C11D49">
      <w:pPr>
        <w:pStyle w:val="Titre2"/>
      </w:pPr>
      <w:bookmarkStart w:id="12" w:name="_Toc484177237"/>
      <w:r>
        <w:t>Rappel en cas d’oublie</w:t>
      </w:r>
      <w:bookmarkEnd w:id="12"/>
    </w:p>
    <w:p w:rsidR="003E0846" w:rsidRDefault="0011631F" w:rsidP="0011631F">
      <w:r>
        <w:t xml:space="preserve">Des </w:t>
      </w:r>
      <w:proofErr w:type="spellStart"/>
      <w:r>
        <w:t>bails</w:t>
      </w:r>
      <w:proofErr w:type="spellEnd"/>
    </w:p>
    <w:p w:rsidR="003E0846" w:rsidRDefault="003E0846">
      <w:r>
        <w:br w:type="page"/>
      </w:r>
    </w:p>
    <w:p w:rsidR="003E0846" w:rsidRDefault="003E0846" w:rsidP="003E0846">
      <w:pPr>
        <w:pStyle w:val="Titre1"/>
      </w:pPr>
      <w:bookmarkStart w:id="13" w:name="_Toc484177238"/>
      <w:r>
        <w:lastRenderedPageBreak/>
        <w:t>Fonctionnalités autres</w:t>
      </w:r>
      <w:bookmarkEnd w:id="13"/>
    </w:p>
    <w:p w:rsidR="003E0846" w:rsidRDefault="003E0846" w:rsidP="003E0846">
      <w:pPr>
        <w:pStyle w:val="Titre2"/>
      </w:pPr>
      <w:bookmarkStart w:id="14" w:name="_Toc484177239"/>
      <w:r>
        <w:t>FLUX RSS</w:t>
      </w:r>
      <w:bookmarkEnd w:id="14"/>
    </w:p>
    <w:p w:rsidR="003E0846" w:rsidRDefault="003E0846" w:rsidP="003E0846">
      <w:r>
        <w:t xml:space="preserve">Des </w:t>
      </w:r>
      <w:proofErr w:type="spellStart"/>
      <w:r>
        <w:t>bails</w:t>
      </w:r>
      <w:proofErr w:type="spellEnd"/>
    </w:p>
    <w:p w:rsidR="003E0846" w:rsidRDefault="003E0846" w:rsidP="003E0846"/>
    <w:p w:rsidR="003E0846" w:rsidRDefault="003E0846" w:rsidP="003E0846">
      <w:pPr>
        <w:pStyle w:val="Titre2"/>
      </w:pPr>
      <w:bookmarkStart w:id="15" w:name="_Toc484177240"/>
      <w:r>
        <w:t>Stats des articles</w:t>
      </w:r>
      <w:bookmarkEnd w:id="15"/>
    </w:p>
    <w:p w:rsidR="003E0846" w:rsidRDefault="003E0846" w:rsidP="003E0846">
      <w:r>
        <w:t xml:space="preserve">Des </w:t>
      </w:r>
      <w:proofErr w:type="spellStart"/>
      <w:r>
        <w:t>bails</w:t>
      </w:r>
      <w:proofErr w:type="spellEnd"/>
    </w:p>
    <w:p w:rsidR="003E0846" w:rsidRDefault="003E0846" w:rsidP="003E0846"/>
    <w:p w:rsidR="003E0846" w:rsidRDefault="003E0846" w:rsidP="003E0846">
      <w:pPr>
        <w:pStyle w:val="Titre2"/>
      </w:pPr>
      <w:bookmarkStart w:id="16" w:name="_Toc484177241"/>
      <w:r>
        <w:t>Nos fonctionnalites</w:t>
      </w:r>
      <w:bookmarkEnd w:id="16"/>
    </w:p>
    <w:p w:rsidR="003E0846" w:rsidRPr="003E0846" w:rsidRDefault="003E0846" w:rsidP="003E0846">
      <w:r>
        <w:t xml:space="preserve">Des </w:t>
      </w:r>
      <w:proofErr w:type="spellStart"/>
      <w:r>
        <w:t>bails</w:t>
      </w:r>
      <w:proofErr w:type="spellEnd"/>
    </w:p>
    <w:sectPr w:rsidR="003E0846" w:rsidRPr="003E0846" w:rsidSect="0078323D">
      <w:footerReference w:type="default" r:id="rId15"/>
      <w:pgSz w:w="11906" w:h="16838"/>
      <w:pgMar w:top="2159" w:right="1418" w:bottom="1418" w:left="1418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982" w:rsidRDefault="00BF5982" w:rsidP="008E79FF">
      <w:pPr>
        <w:spacing w:after="0" w:line="240" w:lineRule="auto"/>
      </w:pPr>
      <w:r>
        <w:separator/>
      </w:r>
    </w:p>
  </w:endnote>
  <w:endnote w:type="continuationSeparator" w:id="0">
    <w:p w:rsidR="00BF5982" w:rsidRDefault="00BF5982" w:rsidP="008E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969" w:rsidRDefault="00362860" w:rsidP="00362860">
    <w:r w:rsidRPr="00E831C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519454F" wp14:editId="4584B8C6">
              <wp:simplePos x="0" y="0"/>
              <wp:positionH relativeFrom="column">
                <wp:posOffset>-2444115</wp:posOffset>
              </wp:positionH>
              <wp:positionV relativeFrom="paragraph">
                <wp:posOffset>487045</wp:posOffset>
              </wp:positionV>
              <wp:extent cx="7982585" cy="1224915"/>
              <wp:effectExtent l="0" t="1028700" r="37465" b="1022985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900000">
                        <a:off x="0" y="0"/>
                        <a:ext cx="7982585" cy="122491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6799F5" id="Rectangle 25" o:spid="_x0000_s1026" style="position:absolute;margin-left:-192.45pt;margin-top:38.35pt;width:628.55pt;height:96.45pt;rotation:15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" fillcolor="#4bacc6 [3208]" stroked="f" strokeweight="2pt"/>
          </w:pict>
        </mc:Fallback>
      </mc:AlternateContent>
    </w:r>
    <w:r w:rsidRPr="00E831C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FB14BF0" wp14:editId="1FBAFF05">
              <wp:simplePos x="0" y="0"/>
              <wp:positionH relativeFrom="column">
                <wp:posOffset>-1925955</wp:posOffset>
              </wp:positionH>
              <wp:positionV relativeFrom="paragraph">
                <wp:posOffset>693221</wp:posOffset>
              </wp:positionV>
              <wp:extent cx="9986645" cy="1060450"/>
              <wp:effectExtent l="38100" t="704850" r="33655" b="69215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480000">
                        <a:off x="0" y="0"/>
                        <a:ext cx="9986645" cy="1060450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22F46E" id="Rectangle 26" o:spid="_x0000_s1026" style="position:absolute;margin-left:-151.65pt;margin-top:54.6pt;width:786.35pt;height:83.5pt;rotation:8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" fillcolor="#002a3f" stroked="f" strokeweight="2pt"/>
          </w:pict>
        </mc:Fallback>
      </mc:AlternateContent>
    </w:r>
    <w:r w:rsidR="004423EE">
      <w:tab/>
    </w:r>
    <w:r w:rsidR="004B3DDC">
      <w:rPr>
        <w:rFonts w:ascii="Calibri" w:hAnsi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80B" w:rsidRDefault="00DC480B">
    <w:pPr>
      <w:pStyle w:val="Pieddepage"/>
    </w:pPr>
    <w:r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3" behindDoc="0" locked="0" layoutInCell="1" allowOverlap="1" wp14:anchorId="36A0002D" wp14:editId="33339651">
              <wp:simplePos x="0" y="0"/>
              <wp:positionH relativeFrom="column">
                <wp:posOffset>-2598239</wp:posOffset>
              </wp:positionH>
              <wp:positionV relativeFrom="paragraph">
                <wp:posOffset>-8226</wp:posOffset>
              </wp:positionV>
              <wp:extent cx="7982712" cy="1225296"/>
              <wp:effectExtent l="0" t="1028700" r="37465" b="1022985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900000">
                        <a:off x="0" y="0"/>
                        <a:ext cx="7982712" cy="1225296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6FDB99" id="Rectangle 21" o:spid="_x0000_s1026" style="position:absolute;margin-left:-204.6pt;margin-top:-.65pt;width:628.55pt;height:96.5pt;rotation:15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" fillcolor="#4bacc6 [3208]" stroked="f" strokeweight="2pt"/>
          </w:pict>
        </mc:Fallback>
      </mc:AlternateContent>
    </w:r>
    <w:r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D1A5E57" wp14:editId="57A2234B">
              <wp:simplePos x="0" y="0"/>
              <wp:positionH relativeFrom="column">
                <wp:posOffset>-2079699</wp:posOffset>
              </wp:positionH>
              <wp:positionV relativeFrom="paragraph">
                <wp:posOffset>198705</wp:posOffset>
              </wp:positionV>
              <wp:extent cx="9987058" cy="1060450"/>
              <wp:effectExtent l="38100" t="704850" r="33655" b="69215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480000">
                        <a:off x="0" y="0"/>
                        <a:ext cx="9987058" cy="1060450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8E7FF2" id="Rectangle 20" o:spid="_x0000_s1026" style="position:absolute;margin-left:-163.75pt;margin-top:15.65pt;width:786.4pt;height:83.5pt;rotation:8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" fillcolor="#002a3f" stroked="f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201" w:rsidRDefault="007D4201" w:rsidP="00911932">
    <w:pPr>
      <w:spacing w:after="0"/>
      <w:ind w:right="-864"/>
      <w:jc w:val="right"/>
    </w:pPr>
    <w:r w:rsidRPr="00E831C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73DA79A" wp14:editId="03538741">
              <wp:simplePos x="0" y="0"/>
              <wp:positionH relativeFrom="column">
                <wp:posOffset>-2444115</wp:posOffset>
              </wp:positionH>
              <wp:positionV relativeFrom="paragraph">
                <wp:posOffset>487045</wp:posOffset>
              </wp:positionV>
              <wp:extent cx="7982585" cy="1224915"/>
              <wp:effectExtent l="0" t="1028700" r="37465" b="102298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900000">
                        <a:off x="0" y="0"/>
                        <a:ext cx="7982585" cy="122491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6F2FA" id="Rectangle 12" o:spid="_x0000_s1026" style="position:absolute;margin-left:-192.45pt;margin-top:38.35pt;width:628.55pt;height:96.45pt;rotation:15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" fillcolor="#4bacc6 [3208]" stroked="f" strokeweight="2pt"/>
          </w:pict>
        </mc:Fallback>
      </mc:AlternateContent>
    </w:r>
    <w:r w:rsidRPr="00E831C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67886F4" wp14:editId="48DE1D47">
              <wp:simplePos x="0" y="0"/>
              <wp:positionH relativeFrom="column">
                <wp:posOffset>-1925955</wp:posOffset>
              </wp:positionH>
              <wp:positionV relativeFrom="paragraph">
                <wp:posOffset>693221</wp:posOffset>
              </wp:positionV>
              <wp:extent cx="9986645" cy="1060450"/>
              <wp:effectExtent l="38100" t="704850" r="33655" b="6921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480000">
                        <a:off x="0" y="0"/>
                        <a:ext cx="9986645" cy="1060450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50DE3F" id="Rectangle 13" o:spid="_x0000_s1026" style="position:absolute;margin-left:-151.65pt;margin-top:54.6pt;width:786.35pt;height:83.5pt;rotation:8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" fillcolor="#002a3f" stroked="f" strokeweight="2pt"/>
          </w:pict>
        </mc:Fallback>
      </mc:AlternateContent>
    </w:r>
    <w:r>
      <w:rPr>
        <w:rFonts w:ascii="Calibri" w:hAnsi="Calibri"/>
      </w:rPr>
      <w:t xml:space="preserve"> </w:t>
    </w:r>
    <w:proofErr w:type="gramStart"/>
    <w:r>
      <w:t>v</w:t>
    </w:r>
    <w:proofErr w:type="gramEnd"/>
    <w:r>
      <w:t xml:space="preserve"> </w:t>
    </w:r>
    <w:sdt>
      <w:sdtPr>
        <w:rPr>
          <w:rFonts w:ascii="Calibri" w:hAnsi="Calibri"/>
        </w:rPr>
        <w:alias w:val="Version"/>
        <w:tag w:val="Version"/>
        <w:id w:val="-5736609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B3EF0">
          <w:rPr>
            <w:rFonts w:ascii="Calibri" w:hAnsi="Calibri"/>
          </w:rPr>
          <w:t>1.0</w:t>
        </w:r>
      </w:sdtContent>
    </w:sdt>
    <w:r>
      <w:rPr>
        <w:rFonts w:ascii="Calibri" w:hAnsi="Calibri"/>
      </w:rPr>
      <w:t xml:space="preserve"> | </w:t>
    </w:r>
    <w:sdt>
      <w:sdtPr>
        <w:rPr>
          <w:rFonts w:ascii="Calibri" w:hAnsi="Calibri"/>
        </w:rPr>
        <w:alias w:val="Date de publication"/>
        <w:tag w:val=""/>
        <w:id w:val="1493528011"/>
        <w:dataBinding w:prefixMappings="xmlns:ns0='http://schemas.microsoft.com/office/2006/coverPageProps' " w:xpath="/ns0:CoverPageProperties[1]/ns0:PublishDate[1]" w:storeItemID="{55AF091B-3C7A-41E3-B477-F2FDAA23CFDA}"/>
        <w:date w:fullDate="2013-06-13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2B3EF0">
          <w:rPr>
            <w:rFonts w:ascii="Calibri" w:hAnsi="Calibri"/>
          </w:rPr>
          <w:t>13/06/2013</w:t>
        </w:r>
      </w:sdtContent>
    </w:sdt>
    <w:r>
      <w:rPr>
        <w:rFonts w:ascii="Calibri" w:hAnsi="Calibri"/>
      </w:rPr>
      <w:t xml:space="preserve"> | Page </w:t>
    </w:r>
    <w:r w:rsidRPr="00CE75D9">
      <w:rPr>
        <w:rFonts w:ascii="Calibri" w:hAnsi="Calibri"/>
        <w:b/>
      </w:rPr>
      <w:fldChar w:fldCharType="begin"/>
    </w:r>
    <w:r w:rsidRPr="00CE75D9">
      <w:rPr>
        <w:rFonts w:ascii="Calibri" w:hAnsi="Calibri"/>
        <w:b/>
      </w:rPr>
      <w:instrText xml:space="preserve"> PAGE   \* MERGEFORMAT </w:instrText>
    </w:r>
    <w:r w:rsidRPr="00CE75D9">
      <w:rPr>
        <w:rFonts w:ascii="Calibri" w:hAnsi="Calibri"/>
        <w:b/>
      </w:rPr>
      <w:fldChar w:fldCharType="separate"/>
    </w:r>
    <w:r w:rsidR="00C9124A">
      <w:rPr>
        <w:rFonts w:ascii="Calibri" w:hAnsi="Calibri"/>
        <w:b/>
        <w:noProof/>
      </w:rPr>
      <w:t>4</w:t>
    </w:r>
    <w:r w:rsidRPr="00CE75D9">
      <w:rPr>
        <w:rFonts w:ascii="Calibri" w:hAnsi="Calibri"/>
        <w:b/>
      </w:rPr>
      <w:fldChar w:fldCharType="end"/>
    </w:r>
    <w:r w:rsidRPr="00CE75D9">
      <w:rPr>
        <w:rFonts w:ascii="Calibri" w:hAnsi="Calibri"/>
        <w:b/>
      </w:rPr>
      <w:t xml:space="preserve"> </w:t>
    </w:r>
    <w:r>
      <w:rPr>
        <w:rFonts w:ascii="Calibri" w:hAnsi="Calibri"/>
      </w:rPr>
      <w:t xml:space="preserve">sur </w:t>
    </w:r>
    <w:r w:rsidR="00E471A7" w:rsidRPr="00CE75D9">
      <w:rPr>
        <w:rFonts w:ascii="Calibri" w:hAnsi="Calibri"/>
        <w:i/>
      </w:rPr>
      <w:fldChar w:fldCharType="begin"/>
    </w:r>
    <w:r w:rsidR="00E471A7" w:rsidRPr="00CE75D9">
      <w:rPr>
        <w:rFonts w:ascii="Calibri" w:hAnsi="Calibri"/>
        <w:i/>
      </w:rPr>
      <w:instrText xml:space="preserve"> SECTIONPAGES  \* Arabic  \* MERGEFORMAT </w:instrText>
    </w:r>
    <w:r w:rsidR="00E471A7" w:rsidRPr="00CE75D9">
      <w:rPr>
        <w:rFonts w:ascii="Calibri" w:hAnsi="Calibri"/>
        <w:i/>
      </w:rPr>
      <w:fldChar w:fldCharType="separate"/>
    </w:r>
    <w:r w:rsidR="00C9124A">
      <w:rPr>
        <w:rFonts w:ascii="Calibri" w:hAnsi="Calibri"/>
        <w:i/>
        <w:noProof/>
      </w:rPr>
      <w:t>7</w:t>
    </w:r>
    <w:r w:rsidR="00E471A7" w:rsidRPr="00CE75D9">
      <w:rPr>
        <w:rFonts w:ascii="Calibri" w:hAnsi="Calibri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982" w:rsidRDefault="00BF5982" w:rsidP="008E79FF">
      <w:pPr>
        <w:spacing w:after="0" w:line="240" w:lineRule="auto"/>
      </w:pPr>
      <w:r>
        <w:separator/>
      </w:r>
    </w:p>
  </w:footnote>
  <w:footnote w:type="continuationSeparator" w:id="0">
    <w:p w:rsidR="00BF5982" w:rsidRDefault="00BF5982" w:rsidP="008E7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9FF" w:rsidRDefault="0078323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95104" behindDoc="0" locked="0" layoutInCell="1" allowOverlap="1" wp14:anchorId="62887D68" wp14:editId="293FFCD0">
          <wp:simplePos x="0" y="0"/>
          <wp:positionH relativeFrom="page">
            <wp:posOffset>182880</wp:posOffset>
          </wp:positionH>
          <wp:positionV relativeFrom="page">
            <wp:posOffset>182880</wp:posOffset>
          </wp:positionV>
          <wp:extent cx="950976" cy="621792"/>
          <wp:effectExtent l="0" t="0" r="1905" b="6985"/>
          <wp:wrapNone/>
          <wp:docPr id="292" name="Image 292" descr="C:\Users\Antoine\Dropbox\MTI\template\logomt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ntoine\Dropbox\MTI\template\logomt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976" cy="621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0ED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6D27EF9" wp14:editId="245DCDE8">
              <wp:simplePos x="0" y="0"/>
              <wp:positionH relativeFrom="margin">
                <wp:posOffset>3941921</wp:posOffset>
              </wp:positionH>
              <wp:positionV relativeFrom="margin">
                <wp:posOffset>-809204</wp:posOffset>
              </wp:positionV>
              <wp:extent cx="2635860" cy="541669"/>
              <wp:effectExtent l="0" t="0" r="0" b="0"/>
              <wp:wrapNone/>
              <wp:docPr id="2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860" cy="54166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0EDC" w:rsidRDefault="00BF5982" w:rsidP="00570EDC">
                          <w:pPr>
                            <w:jc w:val="center"/>
                          </w:pPr>
                          <w:sdt>
                            <w:sdtPr>
                              <w:alias w:val="Titre "/>
                              <w:tag w:val=""/>
                              <w:id w:val="56537885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4BAE">
                                <w:t>Conception</w:t>
                              </w:r>
                            </w:sdtContent>
                          </w:sdt>
                        </w:p>
                        <w:p w:rsidR="00570EDC" w:rsidRDefault="00570EDC" w:rsidP="00570ED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D27EF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10.4pt;margin-top:-63.7pt;width:207.55pt;height:42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" filled="f" stroked="f">
              <v:textbox>
                <w:txbxContent>
                  <w:p w:rsidR="00570EDC" w:rsidRDefault="00BF5982" w:rsidP="00570EDC">
                    <w:pPr>
                      <w:jc w:val="center"/>
                    </w:pPr>
                    <w:sdt>
                      <w:sdtPr>
                        <w:alias w:val="Titre "/>
                        <w:tag w:val=""/>
                        <w:id w:val="56537885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4BAE">
                          <w:t>Conception</w:t>
                        </w:r>
                      </w:sdtContent>
                    </w:sdt>
                  </w:p>
                  <w:p w:rsidR="00570EDC" w:rsidRDefault="00570EDC" w:rsidP="00570EDC">
                    <w:pPr>
                      <w:jc w:val="cen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DC480B"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5" behindDoc="0" locked="0" layoutInCell="1" allowOverlap="1" wp14:anchorId="3DB100A4" wp14:editId="4A7278BB">
              <wp:simplePos x="0" y="0"/>
              <wp:positionH relativeFrom="column">
                <wp:posOffset>-1185285</wp:posOffset>
              </wp:positionH>
              <wp:positionV relativeFrom="paragraph">
                <wp:posOffset>-1141094</wp:posOffset>
              </wp:positionV>
              <wp:extent cx="7726680" cy="1060704"/>
              <wp:effectExtent l="38100" t="476250" r="45720" b="48260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180000">
                        <a:off x="0" y="0"/>
                        <a:ext cx="7726680" cy="1060704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4B9E04" id="Rectangle 15" o:spid="_x0000_s1026" style="position:absolute;margin-left:-93.35pt;margin-top:-89.85pt;width:608.4pt;height:83.5pt;rotation:-7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" fillcolor="#002a3f" stroked="f" strokeweight="2pt"/>
          </w:pict>
        </mc:Fallback>
      </mc:AlternateContent>
    </w:r>
    <w:r w:rsidR="008E79FF"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8E8004" wp14:editId="09D1EA61">
              <wp:simplePos x="0" y="0"/>
              <wp:positionH relativeFrom="column">
                <wp:posOffset>-1433195</wp:posOffset>
              </wp:positionH>
              <wp:positionV relativeFrom="paragraph">
                <wp:posOffset>-1472565</wp:posOffset>
              </wp:positionV>
              <wp:extent cx="7982585" cy="1226820"/>
              <wp:effectExtent l="38100" t="1028700" r="0" b="102108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00000">
                        <a:off x="0" y="0"/>
                        <a:ext cx="7982585" cy="12268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FB5C07" id="Rectangle 7" o:spid="_x0000_s1026" style="position:absolute;margin-left:-112.85pt;margin-top:-115.95pt;width:628.55pt;height:96.6pt;rotation:-15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" fillcolor="#4bacc6 [3208]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9FF" w:rsidRDefault="00377CD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1552" behindDoc="0" locked="0" layoutInCell="1" allowOverlap="1" wp14:anchorId="27047983" wp14:editId="71B665A3">
          <wp:simplePos x="0" y="0"/>
          <wp:positionH relativeFrom="margin">
            <wp:posOffset>-517855</wp:posOffset>
          </wp:positionH>
          <wp:positionV relativeFrom="margin">
            <wp:posOffset>-852170</wp:posOffset>
          </wp:positionV>
          <wp:extent cx="1044575" cy="685800"/>
          <wp:effectExtent l="0" t="0" r="3175" b="0"/>
          <wp:wrapNone/>
          <wp:docPr id="293" name="Image 293" descr="C:\Users\Antoine\Dropbox\MTI\template\logomt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ntoine\Dropbox\MTI\template\logomt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5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2D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ABB476A" wp14:editId="7DAFAD8F">
              <wp:simplePos x="0" y="0"/>
              <wp:positionH relativeFrom="margin">
                <wp:posOffset>2922905</wp:posOffset>
              </wp:positionH>
              <wp:positionV relativeFrom="margin">
                <wp:posOffset>-596944</wp:posOffset>
              </wp:positionV>
              <wp:extent cx="3563199" cy="541669"/>
              <wp:effectExtent l="0" t="0" r="0" b="0"/>
              <wp:wrapNone/>
              <wp:docPr id="2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3199" cy="54166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52D8" w:rsidRDefault="00BF5982" w:rsidP="00570EDC">
                          <w:pPr>
                            <w:jc w:val="center"/>
                          </w:pPr>
                          <w:sdt>
                            <w:sdtPr>
                              <w:alias w:val="Titre "/>
                              <w:tag w:val=""/>
                              <w:id w:val="-8030744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4BAE">
                                <w:t>Conception</w:t>
                              </w:r>
                            </w:sdtContent>
                          </w:sdt>
                          <w:r w:rsidR="00570EDC">
                            <w:t xml:space="preserve"> p</w:t>
                          </w:r>
                          <w:r w:rsidR="00C652D8">
                            <w:t xml:space="preserve">ar </w:t>
                          </w:r>
                          <w:sdt>
                            <w:sdtPr>
                              <w:alias w:val="Auteur "/>
                              <w:tag w:val=""/>
                              <w:id w:val="3355622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4BAE">
                                <w:t xml:space="preserve">Thibault Virsolvy, Benjamin </w:t>
                              </w:r>
                              <w:proofErr w:type="spellStart"/>
                              <w:r w:rsidR="00874BAE">
                                <w:t>Widawski</w:t>
                              </w:r>
                              <w:proofErr w:type="spellEnd"/>
                              <w:r w:rsidR="00874BAE">
                                <w:t>, Maximilien Gomes, Yassine Ammar</w:t>
                              </w:r>
                            </w:sdtContent>
                          </w:sdt>
                        </w:p>
                        <w:p w:rsidR="00C652D8" w:rsidRDefault="00C652D8" w:rsidP="00C652D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BB476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30.15pt;margin-top:-47pt;width:280.55pt;height:42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" filled="f" stroked="f">
              <v:textbox>
                <w:txbxContent>
                  <w:p w:rsidR="00C652D8" w:rsidRDefault="00BF5982" w:rsidP="00570EDC">
                    <w:pPr>
                      <w:jc w:val="center"/>
                    </w:pPr>
                    <w:sdt>
                      <w:sdtPr>
                        <w:alias w:val="Titre "/>
                        <w:tag w:val=""/>
                        <w:id w:val="-803074489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4BAE">
                          <w:t>Conception</w:t>
                        </w:r>
                      </w:sdtContent>
                    </w:sdt>
                    <w:r w:rsidR="00570EDC">
                      <w:t xml:space="preserve"> p</w:t>
                    </w:r>
                    <w:r w:rsidR="00C652D8">
                      <w:t xml:space="preserve">ar </w:t>
                    </w:r>
                    <w:sdt>
                      <w:sdtPr>
                        <w:alias w:val="Auteur "/>
                        <w:tag w:val=""/>
                        <w:id w:val="3355622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874BAE">
                          <w:t xml:space="preserve">Thibault Virsolvy, Benjamin </w:t>
                        </w:r>
                        <w:proofErr w:type="spellStart"/>
                        <w:r w:rsidR="00874BAE">
                          <w:t>Widawski</w:t>
                        </w:r>
                        <w:proofErr w:type="spellEnd"/>
                        <w:r w:rsidR="00874BAE">
                          <w:t>, Maximilien Gomes, Yassine Ammar</w:t>
                        </w:r>
                      </w:sdtContent>
                    </w:sdt>
                  </w:p>
                  <w:p w:rsidR="00C652D8" w:rsidRDefault="00C652D8" w:rsidP="00C652D8">
                    <w:pPr>
                      <w:jc w:val="cen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DC480B"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7A2311F" wp14:editId="04435AF1">
              <wp:simplePos x="0" y="0"/>
              <wp:positionH relativeFrom="column">
                <wp:posOffset>-1034042</wp:posOffset>
              </wp:positionH>
              <wp:positionV relativeFrom="paragraph">
                <wp:posOffset>-1104341</wp:posOffset>
              </wp:positionV>
              <wp:extent cx="7726680" cy="1060704"/>
              <wp:effectExtent l="38100" t="476250" r="45720" b="48260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180000">
                        <a:off x="0" y="0"/>
                        <a:ext cx="7726680" cy="1060704"/>
                      </a:xfrm>
                      <a:prstGeom prst="rect">
                        <a:avLst/>
                      </a:prstGeom>
                      <a:solidFill>
                        <a:srgbClr val="002A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FD17CB" id="Rectangle 11" o:spid="_x0000_s1026" style="position:absolute;margin-left:-81.4pt;margin-top:-86.95pt;width:608.4pt;height:83.5pt;rotation:-7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" fillcolor="#002a3f" stroked="f" strokeweight="2pt"/>
          </w:pict>
        </mc:Fallback>
      </mc:AlternateContent>
    </w:r>
    <w:r w:rsidR="008E79FF" w:rsidRPr="008E79F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BF9FEE" wp14:editId="7F673996">
              <wp:simplePos x="0" y="0"/>
              <wp:positionH relativeFrom="column">
                <wp:posOffset>-1280795</wp:posOffset>
              </wp:positionH>
              <wp:positionV relativeFrom="paragraph">
                <wp:posOffset>-1379220</wp:posOffset>
              </wp:positionV>
              <wp:extent cx="7982585" cy="1226820"/>
              <wp:effectExtent l="38100" t="1028700" r="0" b="102108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00000">
                        <a:off x="0" y="0"/>
                        <a:ext cx="7982585" cy="122682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A948C" id="Rectangle 10" o:spid="_x0000_s1026" style="position:absolute;margin-left:-100.85pt;margin-top:-108.6pt;width:628.55pt;height:96.6pt;rotation:-1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" fillcolor="#4bacc6 [3208]" stroked="f" strokeweight="2pt"/>
          </w:pict>
        </mc:Fallback>
      </mc:AlternateContent>
    </w:r>
  </w:p>
  <w:p w:rsidR="008E79FF" w:rsidRDefault="008E79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6FE9"/>
    <w:multiLevelType w:val="hybridMultilevel"/>
    <w:tmpl w:val="0E4831D8"/>
    <w:lvl w:ilvl="0" w:tplc="8374986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E46C0A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771D"/>
    <w:multiLevelType w:val="hybridMultilevel"/>
    <w:tmpl w:val="532C2558"/>
    <w:lvl w:ilvl="0" w:tplc="382C6FC8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  <w:color w:val="4F81BD"/>
        <w:sz w:val="20"/>
      </w:rPr>
    </w:lvl>
    <w:lvl w:ilvl="1" w:tplc="145C6122">
      <w:start w:val="1"/>
      <w:numFmt w:val="bullet"/>
      <w:pStyle w:val="mtitextenumrniveau2"/>
      <w:lvlText w:val=""/>
      <w:lvlJc w:val="left"/>
      <w:pPr>
        <w:ind w:left="1440" w:hanging="360"/>
      </w:pPr>
      <w:rPr>
        <w:rFonts w:ascii="Wingdings" w:hAnsi="Wingdings" w:hint="default"/>
        <w:color w:val="4F81BD"/>
        <w:sz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B5BC5"/>
    <w:multiLevelType w:val="hybridMultilevel"/>
    <w:tmpl w:val="586A4DC2"/>
    <w:lvl w:ilvl="0" w:tplc="9BC684EA">
      <w:start w:val="1"/>
      <w:numFmt w:val="bullet"/>
      <w:pStyle w:val="mtitextenumr"/>
      <w:lvlText w:val=""/>
      <w:lvlJc w:val="left"/>
      <w:pPr>
        <w:ind w:left="720" w:hanging="360"/>
      </w:pPr>
      <w:rPr>
        <w:rFonts w:ascii="Wingdings" w:hAnsi="Wingdings" w:hint="default"/>
        <w:color w:val="E46C0A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22A70"/>
    <w:multiLevelType w:val="hybridMultilevel"/>
    <w:tmpl w:val="6A9408EE"/>
    <w:lvl w:ilvl="0" w:tplc="040C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E67C3"/>
    <w:multiLevelType w:val="hybridMultilevel"/>
    <w:tmpl w:val="D2E078FA"/>
    <w:lvl w:ilvl="0" w:tplc="382C6FC8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  <w:color w:val="4F81BD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D358A"/>
    <w:multiLevelType w:val="hybridMultilevel"/>
    <w:tmpl w:val="553EBD74"/>
    <w:lvl w:ilvl="0" w:tplc="382C6FC8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  <w:color w:val="4F81BD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71"/>
    <w:rsid w:val="00004EA9"/>
    <w:rsid w:val="00057E8A"/>
    <w:rsid w:val="00072070"/>
    <w:rsid w:val="000A2D4B"/>
    <w:rsid w:val="00100EFE"/>
    <w:rsid w:val="00103966"/>
    <w:rsid w:val="001134F2"/>
    <w:rsid w:val="0011631F"/>
    <w:rsid w:val="00130B18"/>
    <w:rsid w:val="00144ACE"/>
    <w:rsid w:val="00161526"/>
    <w:rsid w:val="00175C08"/>
    <w:rsid w:val="00187CAB"/>
    <w:rsid w:val="001C0376"/>
    <w:rsid w:val="001D32FC"/>
    <w:rsid w:val="001E25E0"/>
    <w:rsid w:val="001E38ED"/>
    <w:rsid w:val="001E6FF3"/>
    <w:rsid w:val="001F0507"/>
    <w:rsid w:val="001F1CFA"/>
    <w:rsid w:val="001F44DE"/>
    <w:rsid w:val="00200B89"/>
    <w:rsid w:val="0020376C"/>
    <w:rsid w:val="00210B02"/>
    <w:rsid w:val="00212520"/>
    <w:rsid w:val="00256CEB"/>
    <w:rsid w:val="0026671F"/>
    <w:rsid w:val="002745B0"/>
    <w:rsid w:val="002946F4"/>
    <w:rsid w:val="00294E3A"/>
    <w:rsid w:val="00297653"/>
    <w:rsid w:val="00297886"/>
    <w:rsid w:val="002A5C61"/>
    <w:rsid w:val="002B3EF0"/>
    <w:rsid w:val="002C4E37"/>
    <w:rsid w:val="003030F9"/>
    <w:rsid w:val="00350F18"/>
    <w:rsid w:val="0035185D"/>
    <w:rsid w:val="00361858"/>
    <w:rsid w:val="00362860"/>
    <w:rsid w:val="003676D9"/>
    <w:rsid w:val="00377CD8"/>
    <w:rsid w:val="00390620"/>
    <w:rsid w:val="003A6722"/>
    <w:rsid w:val="003A6A7C"/>
    <w:rsid w:val="003B6ACC"/>
    <w:rsid w:val="003C0CB5"/>
    <w:rsid w:val="003E0846"/>
    <w:rsid w:val="004026D8"/>
    <w:rsid w:val="00415F3A"/>
    <w:rsid w:val="00420392"/>
    <w:rsid w:val="00430F9E"/>
    <w:rsid w:val="004423EE"/>
    <w:rsid w:val="00455986"/>
    <w:rsid w:val="00465E98"/>
    <w:rsid w:val="00473C2B"/>
    <w:rsid w:val="0047771A"/>
    <w:rsid w:val="004B3DDC"/>
    <w:rsid w:val="004E5B9E"/>
    <w:rsid w:val="00521F36"/>
    <w:rsid w:val="00522F80"/>
    <w:rsid w:val="00533CAC"/>
    <w:rsid w:val="00536AE0"/>
    <w:rsid w:val="00546279"/>
    <w:rsid w:val="00570EDC"/>
    <w:rsid w:val="00577B57"/>
    <w:rsid w:val="00597EBF"/>
    <w:rsid w:val="005A1D3F"/>
    <w:rsid w:val="005B3B79"/>
    <w:rsid w:val="005B7BD7"/>
    <w:rsid w:val="005D4DEA"/>
    <w:rsid w:val="005F531D"/>
    <w:rsid w:val="005F5562"/>
    <w:rsid w:val="00606626"/>
    <w:rsid w:val="006156A2"/>
    <w:rsid w:val="00624712"/>
    <w:rsid w:val="006334CD"/>
    <w:rsid w:val="00675A46"/>
    <w:rsid w:val="006841A0"/>
    <w:rsid w:val="006B7977"/>
    <w:rsid w:val="006E5B17"/>
    <w:rsid w:val="00720189"/>
    <w:rsid w:val="0073300F"/>
    <w:rsid w:val="007477E6"/>
    <w:rsid w:val="0076114C"/>
    <w:rsid w:val="00762385"/>
    <w:rsid w:val="0078323D"/>
    <w:rsid w:val="00787D0C"/>
    <w:rsid w:val="00791085"/>
    <w:rsid w:val="00797729"/>
    <w:rsid w:val="007B5D83"/>
    <w:rsid w:val="007D4201"/>
    <w:rsid w:val="007D57BB"/>
    <w:rsid w:val="007E6CCE"/>
    <w:rsid w:val="007E71C0"/>
    <w:rsid w:val="007F7BE2"/>
    <w:rsid w:val="008129A1"/>
    <w:rsid w:val="00837387"/>
    <w:rsid w:val="00850150"/>
    <w:rsid w:val="00865ADE"/>
    <w:rsid w:val="00874BAE"/>
    <w:rsid w:val="0087766A"/>
    <w:rsid w:val="00893969"/>
    <w:rsid w:val="008B6F70"/>
    <w:rsid w:val="008D7CFF"/>
    <w:rsid w:val="008E79FF"/>
    <w:rsid w:val="008F0C42"/>
    <w:rsid w:val="00907BC2"/>
    <w:rsid w:val="00911932"/>
    <w:rsid w:val="009400EE"/>
    <w:rsid w:val="0096567A"/>
    <w:rsid w:val="00982071"/>
    <w:rsid w:val="00991BF5"/>
    <w:rsid w:val="009A50B3"/>
    <w:rsid w:val="009B178B"/>
    <w:rsid w:val="009B1FC9"/>
    <w:rsid w:val="009C3C3F"/>
    <w:rsid w:val="009C6D58"/>
    <w:rsid w:val="009E2F6D"/>
    <w:rsid w:val="00A01DFB"/>
    <w:rsid w:val="00A0283B"/>
    <w:rsid w:val="00A05259"/>
    <w:rsid w:val="00A14D37"/>
    <w:rsid w:val="00A22547"/>
    <w:rsid w:val="00A36643"/>
    <w:rsid w:val="00AB14F8"/>
    <w:rsid w:val="00AD3729"/>
    <w:rsid w:val="00AF07C9"/>
    <w:rsid w:val="00B03C7C"/>
    <w:rsid w:val="00B62E66"/>
    <w:rsid w:val="00B65D58"/>
    <w:rsid w:val="00B84F66"/>
    <w:rsid w:val="00BE059A"/>
    <w:rsid w:val="00BE083E"/>
    <w:rsid w:val="00BE1E2D"/>
    <w:rsid w:val="00BE3429"/>
    <w:rsid w:val="00BF308B"/>
    <w:rsid w:val="00BF5982"/>
    <w:rsid w:val="00BF7EC8"/>
    <w:rsid w:val="00C02D46"/>
    <w:rsid w:val="00C04210"/>
    <w:rsid w:val="00C11D49"/>
    <w:rsid w:val="00C46091"/>
    <w:rsid w:val="00C56017"/>
    <w:rsid w:val="00C62850"/>
    <w:rsid w:val="00C652D8"/>
    <w:rsid w:val="00C9124A"/>
    <w:rsid w:val="00CB794A"/>
    <w:rsid w:val="00CE75D9"/>
    <w:rsid w:val="00D106B8"/>
    <w:rsid w:val="00D22B4A"/>
    <w:rsid w:val="00D32EC5"/>
    <w:rsid w:val="00D52F99"/>
    <w:rsid w:val="00D8060A"/>
    <w:rsid w:val="00DA5917"/>
    <w:rsid w:val="00DA68F4"/>
    <w:rsid w:val="00DB084A"/>
    <w:rsid w:val="00DB4B6E"/>
    <w:rsid w:val="00DC480B"/>
    <w:rsid w:val="00DD26DD"/>
    <w:rsid w:val="00DE4CA4"/>
    <w:rsid w:val="00E02D52"/>
    <w:rsid w:val="00E13850"/>
    <w:rsid w:val="00E20D42"/>
    <w:rsid w:val="00E471A7"/>
    <w:rsid w:val="00E5447F"/>
    <w:rsid w:val="00E54660"/>
    <w:rsid w:val="00E831CA"/>
    <w:rsid w:val="00E8581F"/>
    <w:rsid w:val="00E901BE"/>
    <w:rsid w:val="00EB1D01"/>
    <w:rsid w:val="00F121F9"/>
    <w:rsid w:val="00F43C4E"/>
    <w:rsid w:val="00F656C7"/>
    <w:rsid w:val="00F70390"/>
    <w:rsid w:val="00F70C61"/>
    <w:rsid w:val="00FC4A2F"/>
    <w:rsid w:val="00FC587D"/>
    <w:rsid w:val="00FD6EEE"/>
    <w:rsid w:val="00FE5AC2"/>
    <w:rsid w:val="00FE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785B0"/>
  <w15:docId w15:val="{E7C3F5EA-912C-45E7-B844-0D1AFC01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B1D01"/>
    <w:rPr>
      <w:sz w:val="20"/>
      <w:szCs w:val="20"/>
    </w:rPr>
  </w:style>
  <w:style w:type="paragraph" w:styleId="Titre1">
    <w:name w:val="heading 1"/>
    <w:next w:val="Titre2"/>
    <w:link w:val="Titre1Car"/>
    <w:autoRedefine/>
    <w:uiPriority w:val="9"/>
    <w:qFormat/>
    <w:rsid w:val="00D8060A"/>
    <w:pPr>
      <w:pageBreakBefore/>
      <w:pBdr>
        <w:top w:val="single" w:sz="24" w:space="0" w:color="002A3F"/>
        <w:left w:val="single" w:sz="24" w:space="0" w:color="002A3F"/>
        <w:bottom w:val="single" w:sz="24" w:space="0" w:color="002A3F"/>
        <w:right w:val="single" w:sz="24" w:space="0" w:color="002A3F"/>
      </w:pBdr>
      <w:shd w:val="clear" w:color="auto" w:fill="002A3F"/>
      <w:spacing w:before="360" w:after="0"/>
      <w:ind w:left="-1440" w:firstLine="1440"/>
      <w:outlineLvl w:val="0"/>
    </w:pPr>
    <w:rPr>
      <w:b/>
      <w:bCs/>
      <w:caps/>
      <w:color w:val="FFFFFF" w:themeColor="background1"/>
      <w:spacing w:val="15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060A"/>
    <w:pPr>
      <w:pBdr>
        <w:bottom w:val="single" w:sz="24" w:space="0" w:color="218099"/>
      </w:pBdr>
      <w:spacing w:after="0"/>
      <w:outlineLvl w:val="1"/>
    </w:pPr>
    <w:rPr>
      <w:b/>
      <w:caps/>
      <w:color w:val="000000" w:themeColor="text1"/>
      <w:spacing w:val="15"/>
      <w:sz w:val="24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60A"/>
    <w:pPr>
      <w:spacing w:before="300" w:after="0"/>
      <w:outlineLvl w:val="2"/>
    </w:pPr>
    <w:rPr>
      <w:b/>
      <w:caps/>
      <w:color w:val="4F81BD"/>
      <w:spacing w:val="15"/>
      <w:sz w:val="24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1D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B1D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1D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1D0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1D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1D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Code"/>
    <w:basedOn w:val="Citation"/>
    <w:next w:val="Normal"/>
    <w:link w:val="SansinterligneCar"/>
    <w:uiPriority w:val="1"/>
    <w:rsid w:val="00907B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before="0" w:after="0" w:line="240" w:lineRule="auto"/>
    </w:pPr>
    <w:rPr>
      <w:rFonts w:ascii="Courier New" w:hAnsi="Courier New"/>
      <w:i w:val="0"/>
    </w:rPr>
  </w:style>
  <w:style w:type="character" w:customStyle="1" w:styleId="SansinterligneCar">
    <w:name w:val="Sans interligne Car"/>
    <w:aliases w:val="Code Car"/>
    <w:basedOn w:val="Policepardfaut"/>
    <w:link w:val="Sansinterligne"/>
    <w:uiPriority w:val="1"/>
    <w:rsid w:val="00907BC2"/>
    <w:rPr>
      <w:rFonts w:ascii="Courier New" w:hAnsi="Courier New"/>
      <w:iCs/>
      <w:sz w:val="20"/>
      <w:szCs w:val="20"/>
      <w:shd w:val="pct10" w:color="auto" w:fil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671F"/>
    <w:rPr>
      <w:rFonts w:ascii="Tahoma" w:hAnsi="Tahoma" w:cs="Tahoma"/>
      <w:sz w:val="16"/>
      <w:szCs w:val="16"/>
    </w:rPr>
  </w:style>
  <w:style w:type="table" w:styleId="Trameclaire-Accent3">
    <w:name w:val="Light Shading Accent 3"/>
    <w:basedOn w:val="TableauNormal"/>
    <w:uiPriority w:val="60"/>
    <w:rsid w:val="00A36643"/>
    <w:pPr>
      <w:spacing w:after="0" w:line="240" w:lineRule="auto"/>
    </w:pPr>
    <w:rPr>
      <w:color w:val="76923C" w:themeColor="accent3" w:themeShade="BF"/>
      <w:lang w:eastAsia="fr-FR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1">
    <w:name w:val="Light Shading Accent 1"/>
    <w:basedOn w:val="TableauNormal"/>
    <w:uiPriority w:val="60"/>
    <w:rsid w:val="00A3664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A366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-Accent5">
    <w:name w:val="Light List Accent 5"/>
    <w:basedOn w:val="TableauNormal"/>
    <w:uiPriority w:val="61"/>
    <w:rsid w:val="00A3664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moyenne2-Accent1">
    <w:name w:val="Medium List 2 Accent 1"/>
    <w:basedOn w:val="TableauNormal"/>
    <w:uiPriority w:val="66"/>
    <w:rsid w:val="00A3664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D8060A"/>
    <w:rPr>
      <w:b/>
      <w:caps/>
      <w:color w:val="000000" w:themeColor="text1"/>
      <w:spacing w:val="15"/>
      <w:sz w:val="24"/>
    </w:rPr>
  </w:style>
  <w:style w:type="character" w:styleId="Textedelespacerserv">
    <w:name w:val="Placeholder Text"/>
    <w:basedOn w:val="Policepardfaut"/>
    <w:uiPriority w:val="99"/>
    <w:semiHidden/>
    <w:rsid w:val="00577B57"/>
    <w:rPr>
      <w:color w:val="808080"/>
    </w:rPr>
  </w:style>
  <w:style w:type="table" w:styleId="Listemoyenne2">
    <w:name w:val="Medium List 2"/>
    <w:basedOn w:val="TableauNormal"/>
    <w:uiPriority w:val="66"/>
    <w:rsid w:val="007D57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D8060A"/>
    <w:rPr>
      <w:b/>
      <w:bCs/>
      <w:caps/>
      <w:color w:val="FFFFFF" w:themeColor="background1"/>
      <w:spacing w:val="15"/>
      <w:sz w:val="24"/>
      <w:shd w:val="clear" w:color="auto" w:fill="002A3F"/>
    </w:rPr>
  </w:style>
  <w:style w:type="character" w:customStyle="1" w:styleId="Titre3Car">
    <w:name w:val="Titre 3 Car"/>
    <w:basedOn w:val="Policepardfaut"/>
    <w:link w:val="Titre3"/>
    <w:uiPriority w:val="9"/>
    <w:rsid w:val="00D8060A"/>
    <w:rPr>
      <w:b/>
      <w:caps/>
      <w:color w:val="4F81BD"/>
      <w:spacing w:val="15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1D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B1D01"/>
    <w:rPr>
      <w:caps/>
      <w:color w:val="595959" w:themeColor="text1" w:themeTint="A6"/>
      <w:spacing w:val="1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E7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9FF"/>
  </w:style>
  <w:style w:type="paragraph" w:styleId="Pieddepage">
    <w:name w:val="footer"/>
    <w:basedOn w:val="Normal"/>
    <w:link w:val="PieddepageCar"/>
    <w:uiPriority w:val="99"/>
    <w:unhideWhenUsed/>
    <w:rsid w:val="008E7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9FF"/>
  </w:style>
  <w:style w:type="paragraph" w:styleId="En-ttedetabledesmatires">
    <w:name w:val="TOC Heading"/>
    <w:basedOn w:val="Titre1"/>
    <w:next w:val="Normal"/>
    <w:uiPriority w:val="39"/>
    <w:unhideWhenUsed/>
    <w:qFormat/>
    <w:rsid w:val="00EB1D01"/>
    <w:pPr>
      <w:outlineLvl w:val="9"/>
    </w:pPr>
    <w:rPr>
      <w:lang w:bidi="en-US"/>
    </w:rPr>
  </w:style>
  <w:style w:type="paragraph" w:styleId="TM2">
    <w:name w:val="toc 2"/>
    <w:basedOn w:val="Normal"/>
    <w:next w:val="Normal"/>
    <w:autoRedefine/>
    <w:uiPriority w:val="39"/>
    <w:unhideWhenUsed/>
    <w:rsid w:val="00DA5917"/>
    <w:pPr>
      <w:spacing w:before="0" w:after="0"/>
      <w:ind w:left="200"/>
    </w:pPr>
    <w:rPr>
      <w:smallCaps/>
    </w:rPr>
  </w:style>
  <w:style w:type="paragraph" w:styleId="TM1">
    <w:name w:val="toc 1"/>
    <w:basedOn w:val="Normal"/>
    <w:next w:val="Normal"/>
    <w:autoRedefine/>
    <w:uiPriority w:val="39"/>
    <w:unhideWhenUsed/>
    <w:rsid w:val="00893969"/>
    <w:pPr>
      <w:spacing w:before="120" w:after="120"/>
    </w:pPr>
    <w:rPr>
      <w:b/>
      <w:bCs/>
      <w:caps/>
    </w:rPr>
  </w:style>
  <w:style w:type="character" w:styleId="Lienhypertexte">
    <w:name w:val="Hyperlink"/>
    <w:basedOn w:val="Policepardfaut"/>
    <w:uiPriority w:val="99"/>
    <w:unhideWhenUsed/>
    <w:rsid w:val="0089396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A2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auNormal"/>
    <w:uiPriority w:val="99"/>
    <w:rsid w:val="000A2D4B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outset" w:sz="6" w:space="0" w:color="auto"/>
        <w:right w:val="outset" w:sz="6" w:space="0" w:color="auto"/>
      </w:tblBorders>
    </w:tblPr>
    <w:trPr>
      <w:tblCellSpacing w:w="20" w:type="dxa"/>
    </w:trPr>
  </w:style>
  <w:style w:type="character" w:customStyle="1" w:styleId="Titre4Car">
    <w:name w:val="Titre 4 Car"/>
    <w:basedOn w:val="Policepardfaut"/>
    <w:link w:val="Titre4"/>
    <w:uiPriority w:val="9"/>
    <w:rsid w:val="00EB1D0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EB1D0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B1D0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B1D0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B1D0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B1D0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1D01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B1D0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B1D01"/>
    <w:rPr>
      <w:caps/>
      <w:color w:val="4F81BD" w:themeColor="accent1"/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EB1D01"/>
    <w:rPr>
      <w:b/>
      <w:bCs/>
    </w:rPr>
  </w:style>
  <w:style w:type="character" w:styleId="Accentuation">
    <w:name w:val="Emphasis"/>
    <w:uiPriority w:val="20"/>
    <w:qFormat/>
    <w:rsid w:val="00EB1D01"/>
    <w:rPr>
      <w:caps/>
      <w:color w:val="243F60" w:themeColor="accent1" w:themeShade="7F"/>
      <w:spacing w:val="5"/>
    </w:rPr>
  </w:style>
  <w:style w:type="paragraph" w:styleId="Paragraphedeliste">
    <w:name w:val="List Paragraph"/>
    <w:basedOn w:val="Normal"/>
    <w:uiPriority w:val="34"/>
    <w:qFormat/>
    <w:rsid w:val="00EB1D0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B1D0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B1D0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1D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1D0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EB1D0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EB1D0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EB1D0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EB1D0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EB1D01"/>
    <w:rPr>
      <w:b/>
      <w:bCs/>
      <w:i/>
      <w:iCs/>
      <w:spacing w:val="9"/>
    </w:rPr>
  </w:style>
  <w:style w:type="paragraph" w:styleId="TM3">
    <w:name w:val="toc 3"/>
    <w:basedOn w:val="Normal"/>
    <w:next w:val="Normal"/>
    <w:autoRedefine/>
    <w:uiPriority w:val="39"/>
    <w:unhideWhenUsed/>
    <w:rsid w:val="00DA5917"/>
    <w:pPr>
      <w:spacing w:before="0" w:after="0"/>
      <w:ind w:left="400"/>
    </w:pPr>
    <w:rPr>
      <w:i/>
      <w:iCs/>
    </w:rPr>
  </w:style>
  <w:style w:type="paragraph" w:customStyle="1" w:styleId="mtiTableMatires">
    <w:name w:val="mti_Table_Matières"/>
    <w:qFormat/>
    <w:rsid w:val="00D8060A"/>
    <w:pPr>
      <w:pageBreakBefore/>
      <w:jc w:val="center"/>
    </w:pPr>
    <w:rPr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423EE"/>
    <w:pPr>
      <w:spacing w:before="0" w:after="0"/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423EE"/>
    <w:pPr>
      <w:spacing w:before="0" w:after="0"/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423EE"/>
    <w:pPr>
      <w:spacing w:before="0" w:after="0"/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423EE"/>
    <w:pPr>
      <w:spacing w:before="0" w:after="0"/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423EE"/>
    <w:pPr>
      <w:spacing w:before="0" w:after="0"/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423EE"/>
    <w:pPr>
      <w:spacing w:before="0" w:after="0"/>
      <w:ind w:left="1600"/>
    </w:pPr>
    <w:rPr>
      <w:sz w:val="18"/>
      <w:szCs w:val="18"/>
    </w:rPr>
  </w:style>
  <w:style w:type="paragraph" w:customStyle="1" w:styleId="mtitexte">
    <w:name w:val="mti_texte"/>
    <w:qFormat/>
    <w:rsid w:val="00C04210"/>
    <w:rPr>
      <w:rFonts w:cs="Arial"/>
      <w:color w:val="000000"/>
      <w:szCs w:val="20"/>
      <w:shd w:val="clear" w:color="auto" w:fill="FFFFFF"/>
      <w:lang w:val="en-US"/>
    </w:rPr>
  </w:style>
  <w:style w:type="paragraph" w:customStyle="1" w:styleId="mtitextenumr">
    <w:name w:val="mti_texte_énuméré"/>
    <w:qFormat/>
    <w:rsid w:val="00C04210"/>
    <w:pPr>
      <w:numPr>
        <w:numId w:val="4"/>
      </w:numPr>
      <w:spacing w:before="240" w:after="240" w:line="240" w:lineRule="auto"/>
      <w:ind w:left="714" w:hanging="357"/>
    </w:pPr>
    <w:rPr>
      <w:rFonts w:cs="Arial"/>
      <w:color w:val="000000"/>
      <w:szCs w:val="20"/>
      <w:shd w:val="clear" w:color="auto" w:fill="FFFFFF"/>
      <w:lang w:val="en-US"/>
    </w:rPr>
  </w:style>
  <w:style w:type="paragraph" w:customStyle="1" w:styleId="mtitextenumrniveau2">
    <w:name w:val="mti_texte_énuméré_niveau_2"/>
    <w:qFormat/>
    <w:rsid w:val="00C04210"/>
    <w:pPr>
      <w:numPr>
        <w:ilvl w:val="1"/>
        <w:numId w:val="6"/>
      </w:numPr>
      <w:spacing w:before="60" w:after="60" w:line="240" w:lineRule="auto"/>
      <w:ind w:left="1434" w:hanging="357"/>
    </w:pPr>
    <w:rPr>
      <w:rFonts w:cs="Arial"/>
      <w:color w:val="000000"/>
      <w:szCs w:val="20"/>
      <w:shd w:val="clear" w:color="auto" w:fill="FFFFFF"/>
      <w:lang w:val="en-US"/>
    </w:rPr>
  </w:style>
  <w:style w:type="paragraph" w:customStyle="1" w:styleId="mticodesource">
    <w:name w:val="mti_code_source"/>
    <w:basedOn w:val="Sansinterligne"/>
    <w:qFormat/>
    <w:rsid w:val="0053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TI\Template\2016_WORD_MODELE_MT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5B86E3-153B-4812-B8C3-611F0239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2016_WORD_MODELE_MTI.dotx</Template>
  <TotalTime>12</TotalTime>
  <Pages>8</Pages>
  <Words>348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TITRE DU DOCUMENT</vt:lpstr>
      <vt:lpstr>TITRE DU DOCUMENT</vt:lpstr>
    </vt:vector>
  </TitlesOfParts>
  <Company>MTI - EPITA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</dc:title>
  <dc:subject>TITRE DU PROJET</dc:subject>
  <dc:creator>Thibault Virsolvy, Benjamin Widawski, Maximilien Gomes, Yassine Ammar</dc:creator>
  <cp:keywords>MOTS-CLES-SOUS-CE-FORMAT</cp:keywords>
  <dc:description>1.0</dc:description>
  <cp:lastModifiedBy>thibault virsolvy</cp:lastModifiedBy>
  <cp:revision>9</cp:revision>
  <cp:lastPrinted>2013-06-03T20:15:00Z</cp:lastPrinted>
  <dcterms:created xsi:type="dcterms:W3CDTF">2017-06-02T12:17:00Z</dcterms:created>
  <dcterms:modified xsi:type="dcterms:W3CDTF">2017-06-02T12:32:00Z</dcterms:modified>
</cp:coreProperties>
</file>