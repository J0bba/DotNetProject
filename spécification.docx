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109666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fr-FR"/>
        </w:rPr>
      </w:sdtEndPr>
      <w:sdtContent>
        <w:p w:rsidR="0026671F" w:rsidRDefault="00297886" w:rsidP="00C04210">
          <w:r w:rsidRPr="00297886">
            <w:t xml:space="preserve"> </w:t>
          </w:r>
        </w:p>
        <w:p w:rsidR="0026671F" w:rsidRDefault="0026671F" w:rsidP="00130B18">
          <w:pPr>
            <w:jc w:val="center"/>
          </w:pPr>
        </w:p>
        <w:p w:rsidR="0026671F" w:rsidRDefault="0026671F"/>
        <w:p w:rsidR="0026671F" w:rsidRDefault="0026671F"/>
        <w:p w:rsidR="00F43C4E" w:rsidRPr="00F43C4E" w:rsidRDefault="008B3BC9" w:rsidP="00212520">
          <w:pPr>
            <w:rPr>
              <w:rFonts w:eastAsiaTheme="majorEastAsia"/>
              <w:color w:val="FFFFFF" w:themeColor="background1"/>
              <w:sz w:val="84"/>
              <w:szCs w:val="84"/>
            </w:rPr>
            <w:sectPr w:rsidR="00F43C4E" w:rsidRPr="00F43C4E" w:rsidSect="00297653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1134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40C158" wp14:editId="7B460683">
                    <wp:simplePos x="0" y="0"/>
                    <wp:positionH relativeFrom="margin">
                      <wp:posOffset>-544830</wp:posOffset>
                    </wp:positionH>
                    <wp:positionV relativeFrom="margin">
                      <wp:posOffset>4952365</wp:posOffset>
                    </wp:positionV>
                    <wp:extent cx="2321560" cy="20650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1560" cy="2065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28"/>
                                    <w:szCs w:val="40"/>
                                  </w:rPr>
                                  <w:alias w:val="Auteur"/>
                                  <w:id w:val="-76407324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982071">
                                    <w:pPr>
                                      <w:suppressOverlap/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Thibault Virsolvy</w:t>
                                    </w:r>
                                    <w:r w:rsidR="008B3BC9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 xml:space="preserve">, Benjamin </w:t>
                                    </w:r>
                                    <w:proofErr w:type="spellStart"/>
                                    <w:r w:rsidR="008B3BC9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Widawski</w:t>
                                    </w:r>
                                    <w:proofErr w:type="spellEnd"/>
                                    <w:r w:rsidR="008B3BC9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, Maximilien Gomes, Yassine Ammar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Mots clés "/>
                                  <w:tag w:val=""/>
                                  <w:id w:val="-131633182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C02D46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>MOTS-CLES-SOUS-CE-FORMAT</w:t>
                                    </w:r>
                                  </w:p>
                                </w:sdtContent>
                              </w:sdt>
                              <w:p w:rsidR="0026671F" w:rsidRDefault="00161526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separate"/>
                                </w:r>
                                <w:r w:rsidR="00982071">
                                  <w:rPr>
                                    <w:noProof/>
                                    <w:color w:val="A6A6A6" w:themeColor="background1" w:themeShade="A6"/>
                                  </w:rPr>
                                  <w:t>2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end"/>
                                </w:r>
                                <w:r w:rsidR="00577B57" w:rsidRPr="005F5562">
                                  <w:rPr>
                                    <w:color w:val="A6A6A6" w:themeColor="background1" w:themeShade="A6"/>
                                  </w:rPr>
                                  <w:t xml:space="preserve"> Pages</w:t>
                                </w:r>
                              </w:p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Date de publication"/>
                                  <w:tag w:val=""/>
                                  <w:id w:val="10602143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6-13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5562" w:rsidRDefault="002B3EF0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>13/06/2013</w:t>
                                    </w:r>
                                  </w:p>
                                </w:sdtContent>
                              </w:sdt>
                              <w:p w:rsidR="005F5562" w:rsidRPr="005F5562" w:rsidRDefault="00F70C61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 xml:space="preserve">Version </w:t>
                                </w:r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alias w:val="Version"/>
                                    <w:tag w:val=""/>
                                    <w:id w:val="722790353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3EF0">
                                      <w:rPr>
                                        <w:color w:val="A6A6A6" w:themeColor="background1" w:themeShade="A6"/>
                                      </w:rPr>
                                      <w:t>1</w:t>
                                    </w:r>
                                    <w:r w:rsidRPr="00C02D46">
                                      <w:rPr>
                                        <w:color w:val="A6A6A6" w:themeColor="background1" w:themeShade="A6"/>
                                      </w:rPr>
                                      <w:t>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40C15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7" o:spid="_x0000_s1026" type="#_x0000_t202" style="position:absolute;margin-left:-42.9pt;margin-top:389.95pt;width:182.8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TUiAIAAG0FAAAOAAAAZHJzL2Uyb0RvYy54bWysVMFu2zAMvQ/YPwi6L3bcJsuCOkWWIsOA&#10;oi3WDgV2U2SpMSaJmqTETr9+lGynQbdLh11sSnykSD6SF5etVmQvnK/BlHQ8yikRhkNVm6eSfn9Y&#10;f5hR4gMzFVNgREkPwtPLxft3F42diwK2oCrhCDoxft7Ykm5DsPMs83wrNPMjsMKgUoLTLODRPWWV&#10;Yw161yor8nyaNeAq64AL7/H2qlPSRfIvpeDhVkovAlElxdhC+rr03cRvtrhg8yfH7LbmfRjsH6LQ&#10;rDb46NHVFQuM7Fz9hytdcwceZBhx0BlIWXORcsBsxvmrbO63zIqUCxbH22OZ/P9zy2/2d47UVUnP&#10;Zh8pMUwjST+QKlIJEkQbBIkKLFNj/RzR9xbxof0MLdI93Hu8jNm30un4x7wI6rHgh2OR0RfheFmc&#10;FePJFFUcdUU+neRFoiF7MbfOhy8CNIlCSR2ymIrL9tc+YCgIHSDxNQPrWqnEpDKkKen0bJIng6MG&#10;LZSJWJF6oncTU+pCT1I4KBExynwTEmuSMogXqRvFSjmyZ9hHjHNhQko++UV0REkM4i2GPf4lqrcY&#10;d3kML4MJR2NdG3Ap+1dhVz+HkGWHx0Ke5B3F0G7anuoNVAdk2kE3Mt7ydY1sXDMf7pjDGUEGce7D&#10;LX6kAqw69BIlW3DPf7uPeGxd1FLS4MyV1P/aMScoUV8NNvWn8fl5HNJ0GM+K2QxP7lS1OT2YnV4B&#10;8jHGFWN5EiM+qEGUDvQj7odlfBZVzHB8vKRhEFehWwW4X7hYLhMI59KycG3uLY+uIz2x2R7aR+Zs&#10;35FxMG5gGE82f9WYHTZaGljuAsg6dW2scFfWvvI406mZ+/0Tl8bpOaFetuTiNwAAAP//AwBQSwME&#10;FAAGAAgAAAAhAI++dBzeAAAADAEAAA8AAABkcnMvZG93bnJldi54bWxMj8FOhDAQhu8mvkMzJt52&#10;CxuQBSkbNdkHEDXR20ArJdIpod1dfHvHkx5n5ss/318fVjeJs1nC6ElBuk1AGOq9HmlQ8Ppy3OxB&#10;hIikcfJkFHybAIfm+qrGSvsLPZtzGwfBIRQqVGBjnCspQ2+Nw7D1syG+ffrFYeRxGaRe8MLhbpK7&#10;JLmTDkfiDxZn82RN/9WenIIP7G2evR2L9fFdEnVdJrM2U+r2Zn24BxHNGv9g+NVndWjYqfMn0kFM&#10;Cjb7nNWjgqIoSxBM7IqSNx2jaZKnIJta/i/R/AAAAP//AwBQSwECLQAUAAYACAAAACEAtoM4kv4A&#10;AADhAQAAEwAAAAAAAAAAAAAAAAAAAAAAW0NvbnRlbnRfVHlwZXNdLnhtbFBLAQItABQABgAIAAAA&#10;IQA4/SH/1gAAAJQBAAALAAAAAAAAAAAAAAAAAC8BAABfcmVscy8ucmVsc1BLAQItABQABgAIAAAA&#10;IQCNtETUiAIAAG0FAAAOAAAAAAAAAAAAAAAAAC4CAABkcnMvZTJvRG9jLnhtbFBLAQItABQABgAI&#10;AAAAIQCPvnQc3gAAAAwBAAAPAAAAAAAAAAAAAAAAAOIEAABkcnMvZG93bnJldi54bWxQSwUGAAAA&#10;AAQABADzAAAA7Q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595959" w:themeColor="text1" w:themeTint="A6"/>
                              <w:sz w:val="28"/>
                              <w:szCs w:val="40"/>
                            </w:rPr>
                            <w:alias w:val="Auteur"/>
                            <w:id w:val="-76407324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982071">
                              <w:pPr>
                                <w:suppressOverlap/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Thibault Virsolvy</w:t>
                              </w:r>
                              <w:r w:rsidR="008B3BC9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 xml:space="preserve">, Benjamin </w:t>
                              </w:r>
                              <w:proofErr w:type="spellStart"/>
                              <w:r w:rsidR="008B3BC9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Widawski</w:t>
                              </w:r>
                              <w:proofErr w:type="spellEnd"/>
                              <w:r w:rsidR="008B3BC9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, Maximilien Gomes, Yassine Ammar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Mots clés "/>
                            <w:tag w:val=""/>
                            <w:id w:val="-131633182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C02D46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MOTS-CLES-SOUS-CE-FORMAT</w:t>
                              </w:r>
                            </w:p>
                          </w:sdtContent>
                        </w:sdt>
                        <w:p w:rsidR="0026671F" w:rsidRDefault="00161526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982071">
                            <w:rPr>
                              <w:noProof/>
                              <w:color w:val="A6A6A6" w:themeColor="background1" w:themeShade="A6"/>
                            </w:rPr>
                            <w:t>2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 w:rsidR="00577B57" w:rsidRPr="005F5562">
                            <w:rPr>
                              <w:color w:val="A6A6A6" w:themeColor="background1" w:themeShade="A6"/>
                            </w:rPr>
                            <w:t xml:space="preserve"> Pages</w:t>
                          </w:r>
                        </w:p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Date de publication"/>
                            <w:tag w:val=""/>
                            <w:id w:val="10602143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6-13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5562" w:rsidRDefault="002B3EF0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13/06/2013</w:t>
                              </w:r>
                            </w:p>
                          </w:sdtContent>
                        </w:sdt>
                        <w:p w:rsidR="005F5562" w:rsidRPr="005F5562" w:rsidRDefault="00F70C61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t xml:space="preserve">Version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alias w:val="Version"/>
                              <w:tag w:val=""/>
                              <w:id w:val="722790353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3EF0">
                                <w:rPr>
                                  <w:color w:val="A6A6A6" w:themeColor="background1" w:themeShade="A6"/>
                                </w:rPr>
                                <w:t>1</w:t>
                              </w:r>
                              <w:r w:rsidRPr="00C02D46">
                                <w:rPr>
                                  <w:color w:val="A6A6A6" w:themeColor="background1" w:themeShade="A6"/>
                                </w:rPr>
                                <w:t>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C4A2F">
            <w:rPr>
              <w:rFonts w:eastAsiaTheme="majorEastAsia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668480" behindDoc="0" locked="0" layoutInCell="1" allowOverlap="1" wp14:anchorId="6BAA5425" wp14:editId="006AFBF1">
                <wp:simplePos x="0" y="0"/>
                <wp:positionH relativeFrom="margin">
                  <wp:posOffset>4653280</wp:posOffset>
                </wp:positionH>
                <wp:positionV relativeFrom="margin">
                  <wp:posOffset>7777480</wp:posOffset>
                </wp:positionV>
                <wp:extent cx="1656080" cy="1121410"/>
                <wp:effectExtent l="0" t="0" r="1270" b="254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ntoine\Dropbox\MTI\template\logoepi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7CD8">
            <w:rPr>
              <w:noProof/>
              <w:lang w:eastAsia="fr-FR"/>
            </w:rPr>
            <w:drawing>
              <wp:anchor distT="0" distB="0" distL="114300" distR="114300" simplePos="0" relativeHeight="251673600" behindDoc="1" locked="0" layoutInCell="1" allowOverlap="1" wp14:anchorId="6273C76F" wp14:editId="0EB6D6FA">
                <wp:simplePos x="0" y="0"/>
                <wp:positionH relativeFrom="column">
                  <wp:posOffset>2804768</wp:posOffset>
                </wp:positionH>
                <wp:positionV relativeFrom="paragraph">
                  <wp:posOffset>6694018</wp:posOffset>
                </wp:positionV>
                <wp:extent cx="1610412" cy="1060704"/>
                <wp:effectExtent l="0" t="0" r="8890" b="635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412" cy="106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556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74BC9C" wp14:editId="4174919A">
                    <wp:simplePos x="0" y="0"/>
                    <wp:positionH relativeFrom="column">
                      <wp:posOffset>-545465</wp:posOffset>
                    </wp:positionH>
                    <wp:positionV relativeFrom="paragraph">
                      <wp:posOffset>2917190</wp:posOffset>
                    </wp:positionV>
                    <wp:extent cx="5403215" cy="450850"/>
                    <wp:effectExtent l="0" t="0" r="0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3215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886" w:rsidRPr="005F5562" w:rsidRDefault="00D60BEC">
                                <w:pPr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Sous-titre"/>
                                    <w:id w:val="-5975630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BC9">
                                      <w:rPr>
                                        <w:sz w:val="32"/>
                                      </w:rPr>
                                      <w:t>NOM DU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74BC9C" id="Zone de texte 1" o:spid="_x0000_s1027" type="#_x0000_t202" style="position:absolute;margin-left:-42.95pt;margin-top:229.7pt;width:425.4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DnggIAAG4FAAAOAAAAZHJzL2Uyb0RvYy54bWysVEtvEzEQviPxHyzf6SZpUkrUTRVaFSFV&#10;bUWLKnFzvHazwusxtpNs+PV89m7SULgUcdkdz3zzfpydt41ha+VDTbbkw6MBZ8pKqmr7VPKvD1fv&#10;TjkLUdhKGLKq5FsV+Pns7ZuzjZuqES3JVMozGLFhunElX8bopkUR5FI1IhyRUxZCTb4REU//VFRe&#10;bGC9McVoMDgpNuQr50mqEMC97IR8lu1rrWS81TqoyEzJEVvMX5+/i/QtZmdi+uSFW9ayD0P8QxSN&#10;qC2c7k1diijYytd/mGpq6SmQjkeSmoK0rqXKOSCb4eBFNvdL4VTOBcUJbl+m8P/Mypv1nWd1hd5x&#10;ZkWDFn1Do1ilWFRtVGyYSrRxYQrkvQM2th+pTfCeH8BMmbfaN+mPnBjkKPZ2X2BYYhLMyXhwPBpO&#10;OJOQjSeD00nuQPGs7XyInxQ1LBEl92hgrqtYX4cIj4DuIMmZpavamNxEY9mm5CfHMPmbBBrGJo7K&#10;49CbSRl1kWcqbo1KGGO/KI1y5AQSIw+iujCerQVGSEipbMy5Z7tAJ5RGEK9R7PHPUb1Guctj55ls&#10;3Cs3tSWfs38RdvV9F7Lu8CjkQd6JjO2i7eegb+yCqi367albmuDkVY2mXIsQ74THlqDF2Px4i482&#10;hOJTT3G2JP/zb/yEx/BCytkGW1fy8GMlvOLMfLYY6w/D8TitaX6MJ+9HePhDyeJQYlfNBaErGF1E&#10;l8mEj2ZHak/NIw7EPHmFSFgJ3yWPO/IidrcAB0aq+TyDsJhOxGt772QynZqURu6hfRTe9XOZduOG&#10;dvsppi/Gs8MmTUvzVSRd59lNde6q2tcfS51Huj9A6WocvjPq+UzOfgEAAP//AwBQSwMEFAAGAAgA&#10;AAAhAKy2svTjAAAACwEAAA8AAABkcnMvZG93bnJldi54bWxMj8FOwzAQRO9I/IO1SNxahxKXNMSp&#10;qkgVEoJDSy/cnNhNIux1iN028PUsJziu9mnmTbGenGVnM4beo4S7eQLMYON1j62Ew9t2lgELUaFW&#10;1qOR8GUCrMvrq0Ll2l9wZ8772DIKwZArCV2MQ855aDrjVJj7wSD9jn50KtI5tlyP6kLhzvJFkiy5&#10;Uz1SQ6cGU3Wm+difnITnavuqdvXCZd+2eno5bobPw7uQ8vZm2jwCi2aKfzD86pM6lORU+xPqwKyE&#10;WSZWhEpIxSoFRsTDUtC6WoK4T1LgZcH/byh/AAAA//8DAFBLAQItABQABgAIAAAAIQC2gziS/gAA&#10;AOEBAAATAAAAAAAAAAAAAAAAAAAAAABbQ29udGVudF9UeXBlc10ueG1sUEsBAi0AFAAGAAgAAAAh&#10;ADj9If/WAAAAlAEAAAsAAAAAAAAAAAAAAAAALwEAAF9yZWxzLy5yZWxzUEsBAi0AFAAGAAgAAAAh&#10;AMZcYOeCAgAAbgUAAA4AAAAAAAAAAAAAAAAALgIAAGRycy9lMm9Eb2MueG1sUEsBAi0AFAAGAAgA&#10;AAAhAKy2svTjAAAACwEAAA8AAAAAAAAAAAAAAAAA3AQAAGRycy9kb3ducmV2LnhtbFBLBQYAAAAA&#10;BAAEAPMAAADsBQAAAAA=&#10;" filled="f" stroked="f" strokeweight=".5pt">
                    <v:textbox>
                      <w:txbxContent>
                        <w:p w:rsidR="00297886" w:rsidRPr="005F5562" w:rsidRDefault="00594D56">
                          <w:pPr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Sous-titre"/>
                              <w:id w:val="-59756309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3BC9">
                                <w:rPr>
                                  <w:sz w:val="32"/>
                                </w:rPr>
                                <w:t>NOM DU PROJET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5F5562" w:rsidRPr="005F5562">
            <w:rPr>
              <w:rFonts w:eastAsiaTheme="majorEastAsia"/>
              <w:noProof/>
              <w:sz w:val="72"/>
              <w:szCs w:val="7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0028E1F" wp14:editId="6D13188C">
                    <wp:simplePos x="0" y="0"/>
                    <wp:positionH relativeFrom="column">
                      <wp:posOffset>-613410</wp:posOffset>
                    </wp:positionH>
                    <wp:positionV relativeFrom="paragraph">
                      <wp:posOffset>1844477</wp:posOffset>
                    </wp:positionV>
                    <wp:extent cx="6424295" cy="1403985"/>
                    <wp:effectExtent l="0" t="0" r="0" b="2540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429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Titre "/>
                                  <w:tag w:val=""/>
                                  <w:id w:val="3044355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5562" w:rsidRPr="005F5562" w:rsidRDefault="008B3BC9">
                                    <w:pPr>
                                      <w:rPr>
                                        <w:sz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</w:rPr>
                                      <w:t>Spécifications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0028E1F" id="Zone de texte 2" o:spid="_x0000_s1028" type="#_x0000_t202" style="position:absolute;margin-left:-48.3pt;margin-top:145.25pt;width:505.8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oNKgIAACoEAAAOAAAAZHJzL2Uyb0RvYy54bWysU02P0zAQvSPxHyzfadJsuttGTVdLlyKk&#10;5UNauHBzbKexcDzGdpssv56x0y0FbogcrJnMzPPMm+f17dhrcpTOKzA1nc9ySqThIJTZ1/TL592r&#10;JSU+MCOYBiNr+iQ9vd28fLEebCUL6EAL6QiCGF8NtqZdCLbKMs872TM/AysNBltwPQvoun0mHBsQ&#10;vddZkefX2QBOWAdceo9/76cg3ST8tpU8fGxbLwPRNcXeQjpdOpt4Zps1q/aO2U7xUxvsH7romTJ4&#10;6RnqngVGDk79BdUr7sBDG2Yc+gzaVnGZZsBp5vkf0zx2zMo0C5Lj7Zkm//9g+YfjJ0eUqOlVfkOJ&#10;YT0u6SuuighJghyDJEUkabC+wtxHi9lhfA0jLjsN7O0D8G+eGNh2zOzlnXMwdJIJbHIeK7OL0gnH&#10;R5BmeA8C72KHAAlobF0fGUROCKLjsp7OC8I+CMef12VRFqsFJRxj8zK/Wi0X6Q5WPZdb58NbCT2J&#10;Rk0dKiDBs+ODD7EdVj2nxNs8aCV2SuvkuH2z1Y4cGapll74T+m9p2pChpqtFsUjIBmJ9ElKvAqpZ&#10;q76myzx+sZxVkY43RiQ7MKUnGzvR5sRPpGQiJ4zNmPZxpr0B8YSEOZjEi48NjQ7cD0oGFG5N/fcD&#10;c5IS/c4g6at5WUalJ6dc3BTouMtIcxlhhiNUTQMlk7kN6XUkOuwdLmenEm1xi1Mnp5ZRkInN0+OJ&#10;ir/0U9avJ775CQAA//8DAFBLAwQUAAYACAAAACEA6ucd3+AAAAALAQAADwAAAGRycy9kb3ducmV2&#10;LnhtbEyPy2rDMBBF94X8g5hAd4msgE3tWg6hoZsuCk0D7VKxxpapXkiK4/591VW7HO7h3jPtfjGa&#10;zBji5CwHti2AoO2dnOzI4fz+vHkAEpOwUmhnkcM3Rth3q7tWNNLd7BvOpzSSXGJjIziolHxDaewV&#10;GhG3zqPN2eCCESmfYaQyiFsuN5ruiqKiRkw2Lyjh8Ulh/3W6Gg4fRk3yGF4/B6nn48twKP0SPOf3&#10;6+XwCCThkv5g+NXP6tBlp4u7WhmJ5rCpqyqjHHZ1UQLJRM1KBuTCoWSsAtq19P8P3Q8AAAD//wMA&#10;UEsBAi0AFAAGAAgAAAAhALaDOJL+AAAA4QEAABMAAAAAAAAAAAAAAAAAAAAAAFtDb250ZW50X1R5&#10;cGVzXS54bWxQSwECLQAUAAYACAAAACEAOP0h/9YAAACUAQAACwAAAAAAAAAAAAAAAAAvAQAAX3Jl&#10;bHMvLnJlbHNQSwECLQAUAAYACAAAACEA9EV6DSoCAAAqBAAADgAAAAAAAAAAAAAAAAAuAgAAZHJz&#10;L2Uyb0RvYy54bWxQSwECLQAUAAYACAAAACEA6ucd3+AAAAALAQAADwAAAAAAAAAAAAAAAACEBAAA&#10;ZHJzL2Rvd25yZXYueG1sUEsFBgAAAAAEAAQA8wAAAJEFAAAAAA==&#10;" stroked="f">
                    <v:textbox style="mso-fit-shape-to-text:t">
                      <w:txbxContent>
                        <w:sdt>
                          <w:sdtPr>
                            <w:rPr>
                              <w:sz w:val="96"/>
                            </w:rPr>
                            <w:alias w:val="Titre "/>
                            <w:tag w:val=""/>
                            <w:id w:val="3044355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5562" w:rsidRPr="005F5562" w:rsidRDefault="008B3BC9">
                              <w:pPr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Spécifications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36185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0A1922C" wp14:editId="217157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7718887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8887" cy="3703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7886" w:rsidRDefault="00297886" w:rsidP="0029788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10A1922C" id="Rectangle 388" o:spid="_x0000_s1029" style="position:absolute;margin-left:0;margin-top:0;width:607.8pt;height:291.6pt;z-index:-251657216;visibility:visible;mso-wrap-style:square;mso-width-percent:0;mso-height-percent:450;mso-top-percent:590;mso-wrap-distance-left:9pt;mso-wrap-distance-top:0;mso-wrap-distance-right:9pt;mso-wrap-distance-bottom:0;mso-position-horizontal:center;mso-position-horizontal-relative:margin;mso-position-vertical-relative:margin;mso-width-percent: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AfkgIAAHIFAAAOAAAAZHJzL2Uyb0RvYy54bWysVEtv2zAMvg/YfxB0X20n7ZIGcYogRYcB&#10;RVu0HXpWZCk2IIuapMTOfv0o+dGsy2lYDo7Ex0fyE8nlTVsrchDWVaBzml2klAjNoaj0Lqc/Xu++&#10;zClxnumCKdAip0fh6M3q86dlYxZiAiWoQliCINotGpPT0nuzSBLHS1EzdwFGaFRKsDXzeLW7pLCs&#10;QfRaJZM0/Zo0YAtjgQvnUHrbKekq4kspuH+U0glPVE4xNx+/Nn634Zuslmyxs8yUFe/TYP+QRc0q&#10;jUFHqFvmGdnb6i+ouuIWHEh/waFOQMqKi1gDVpOlH6p5KZkRsRYkx5mRJvf/YPnD4cmSqsjpdI5P&#10;pVmNj/SMtDG9U4IEIVLUGLdAyxfzZPubw2Oot5W2Dv9YCWkjrceRVtF6wlE4m2Xz+XxGCUfddJZO&#10;p5NIfPLubqzz3wTUJBxyajGBSCc73DuPIdF0MAnRNNxVSsW3U/oPARoGSRIy7nKMJ39UItgp/Swk&#10;lotZTWKA2Ghioyw5MGwRxrnQPutUJStEJ75K8ReIQPjRI94iYECWmNCInaXp9By8QugOpTcPniK2&#10;6eibnnMc8uqcR48YGLQfnetKgz0HcBK5sx846pgJJPl223adMDz5FoojdoeFbmyc4XcVvs89c/6J&#10;WZwTnCicff+IH6mgySn0J0pKsL/OyYM9ti9qKWlw7nLqfu6ZFZSo7xob+zq7vAyDGi+XVzNsFWJP&#10;NdtTjd7XG8B3y3DLGB6Pwd6r4Sgt1G+4ItYhKqqY5hg7p9zb4bLx3T7AJcPFeh3NcDgN8/f6xfAA&#10;HngO/ffavjFr+ib12N8PMMwoW3zo1c42eGpY7z3IKjZyYLrjtX8BHOzYSf0SCpvj9B6t3lfl6jcA&#10;AAD//wMAUEsDBBQABgAIAAAAIQAkxKu+2gAAAAYBAAAPAAAAZHJzL2Rvd25yZXYueG1sTI9BS8Qw&#10;EIXvgv8hjODNTbfSZa1NFxH0pmCVes02Y1NMJqWZ7Xb/vVkvehl4vMd731S7xTsx4xSHQArWqwwE&#10;UhfMQL2Cj/enmy2IyJqMdoFQwQkj7OrLi0qXJhzpDeeGe5FKKJZagWUeSyljZ9HruAojUvK+wuQ1&#10;Jzn10kz6mMq9k3mWbaTXA6UFq0d8tNh9NwevIC7Gsizak7P0+jy37csnN3dKXV8tD/cgGBf+C8MZ&#10;P6FDnZj24UAmCqcgPcK/9+zl62IDYq+g2N7mIOtK/sevfwAAAP//AwBQSwECLQAUAAYACAAAACEA&#10;toM4kv4AAADhAQAAEwAAAAAAAAAAAAAAAAAAAAAAW0NvbnRlbnRfVHlwZXNdLnhtbFBLAQItABQA&#10;BgAIAAAAIQA4/SH/1gAAAJQBAAALAAAAAAAAAAAAAAAAAC8BAABfcmVscy8ucmVsc1BLAQItABQA&#10;BgAIAAAAIQDvCHAfkgIAAHIFAAAOAAAAAAAAAAAAAAAAAC4CAABkcnMvZTJvRG9jLnhtbFBLAQIt&#10;ABQABgAIAAAAIQAkxKu+2gAAAAYBAAAPAAAAAAAAAAAAAAAAAOwEAABkcnMvZG93bnJldi54bWxQ&#10;SwUGAAAAAAQABADzAAAA8wUAAAAA&#10;" filled="f" stroked="f" strokeweight="2pt">
                    <v:textbox>
                      <w:txbxContent>
                        <w:p w:rsidR="00297886" w:rsidRDefault="00297886" w:rsidP="00297886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6671F">
            <w:rPr>
              <w:rFonts w:eastAsiaTheme="majorEastAsia"/>
              <w:sz w:val="72"/>
              <w:szCs w:val="72"/>
            </w:rPr>
            <w:br w:type="page"/>
          </w:r>
        </w:p>
      </w:sdtContent>
    </w:sdt>
    <w:p w:rsidR="00720189" w:rsidRPr="00212520" w:rsidRDefault="0026671F" w:rsidP="00212520">
      <w:pPr>
        <w:rPr>
          <w:b/>
          <w:sz w:val="28"/>
        </w:rPr>
      </w:pPr>
      <w:r w:rsidRPr="00212520">
        <w:rPr>
          <w:b/>
          <w:sz w:val="28"/>
        </w:rPr>
        <w:lastRenderedPageBreak/>
        <w:t>Propriétés du document</w:t>
      </w:r>
    </w:p>
    <w:tbl>
      <w:tblPr>
        <w:tblStyle w:val="Listemoyenne2"/>
        <w:tblW w:w="9912" w:type="dxa"/>
        <w:tblLook w:val="04A0" w:firstRow="1" w:lastRow="0" w:firstColumn="1" w:lastColumn="0" w:noHBand="0" w:noVBand="1"/>
      </w:tblPr>
      <w:tblGrid>
        <w:gridCol w:w="2126"/>
        <w:gridCol w:w="7786"/>
      </w:tblGrid>
      <w:tr w:rsidR="00A36643" w:rsidRPr="004B5AAD" w:rsidTr="007D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right w:val="single" w:sz="8" w:space="0" w:color="000000" w:themeColor="text1"/>
            </w:tcBorders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Auteur</w:t>
            </w:r>
          </w:p>
        </w:tc>
        <w:tc>
          <w:tcPr>
            <w:tcW w:w="7786" w:type="dxa"/>
            <w:tcBorders>
              <w:left w:val="single" w:sz="8" w:space="0" w:color="000000" w:themeColor="text1"/>
            </w:tcBorders>
          </w:tcPr>
          <w:p w:rsidR="00A36643" w:rsidRPr="002745B0" w:rsidRDefault="00D60BEC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auto"/>
              </w:rPr>
            </w:pPr>
            <w:sdt>
              <w:sdtPr>
                <w:rPr>
                  <w:rFonts w:ascii="Calibri" w:hAnsi="Calibri"/>
                </w:r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B3BC9">
                  <w:rPr>
                    <w:rFonts w:ascii="Calibri" w:hAnsi="Calibri"/>
                  </w:rPr>
                  <w:t xml:space="preserve">Thibault Virsolvy, Benjamin </w:t>
                </w:r>
                <w:proofErr w:type="spellStart"/>
                <w:r w:rsidR="008B3BC9">
                  <w:rPr>
                    <w:rFonts w:ascii="Calibri" w:hAnsi="Calibri"/>
                  </w:rPr>
                  <w:t>Widawski</w:t>
                </w:r>
                <w:proofErr w:type="spellEnd"/>
                <w:r w:rsidR="008B3BC9">
                  <w:rPr>
                    <w:rFonts w:ascii="Calibri" w:hAnsi="Calibri"/>
                  </w:rPr>
                  <w:t>, Maximilien Gomes, Yassine Ammar</w:t>
                </w:r>
              </w:sdtContent>
            </w:sdt>
          </w:p>
        </w:tc>
      </w:tr>
      <w:tr w:rsidR="00A36643" w:rsidRPr="004B5AAD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Version</w:t>
            </w:r>
          </w:p>
        </w:tc>
        <w:tc>
          <w:tcPr>
            <w:tcW w:w="7786" w:type="dxa"/>
          </w:tcPr>
          <w:p w:rsidR="00A36643" w:rsidRPr="002745B0" w:rsidRDefault="00D60BEC" w:rsidP="00606626">
            <w:pPr>
              <w:tabs>
                <w:tab w:val="left" w:pos="32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sdt>
              <w:sdtPr>
                <w:rPr>
                  <w:rFonts w:ascii="Calibri" w:hAnsi="Calibri"/>
                </w:rPr>
                <w:alias w:val="Version"/>
                <w:tag w:val="Version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2B3EF0">
                  <w:rPr>
                    <w:rFonts w:ascii="Calibri" w:hAnsi="Calibri"/>
                  </w:rPr>
                  <w:t>1.0</w:t>
                </w:r>
              </w:sdtContent>
            </w:sdt>
          </w:p>
        </w:tc>
      </w:tr>
      <w:tr w:rsidR="00A36643" w:rsidRPr="004B5AAD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Nombre de pages</w:t>
            </w:r>
          </w:p>
        </w:tc>
        <w:tc>
          <w:tcPr>
            <w:tcW w:w="7786" w:type="dxa"/>
          </w:tcPr>
          <w:p w:rsidR="00A36643" w:rsidRPr="002745B0" w:rsidRDefault="00161526" w:rsidP="005C2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NUMPAGES   \* MERGEFORMAT </w:instrText>
            </w:r>
            <w:r>
              <w:rPr>
                <w:rFonts w:ascii="Calibri" w:hAnsi="Calibri"/>
              </w:rPr>
              <w:fldChar w:fldCharType="separate"/>
            </w:r>
            <w:r w:rsidR="00982071">
              <w:rPr>
                <w:rFonts w:ascii="Calibri" w:hAnsi="Calibri"/>
                <w:noProof/>
              </w:rPr>
              <w:t>2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3676D9" w:rsidRPr="004B5AAD" w:rsidTr="0071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676D9" w:rsidRPr="000A2D4B" w:rsidRDefault="003676D9" w:rsidP="007106AE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Références</w:t>
            </w:r>
          </w:p>
        </w:tc>
        <w:tc>
          <w:tcPr>
            <w:tcW w:w="7786" w:type="dxa"/>
          </w:tcPr>
          <w:sdt>
            <w:sdtPr>
              <w:alias w:val="Mots clés "/>
              <w:id w:val="-7312433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3676D9" w:rsidRPr="002745B0" w:rsidRDefault="00C02D46" w:rsidP="00B84F6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MOTS-CLES-SOUS-CE-FORMAT</w:t>
                </w:r>
              </w:p>
            </w:sdtContent>
          </w:sdt>
        </w:tc>
      </w:tr>
      <w:tr w:rsidR="00A36643" w:rsidRPr="00A05259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3676D9" w:rsidP="005C2B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 fichier</w:t>
            </w:r>
          </w:p>
        </w:tc>
        <w:tc>
          <w:tcPr>
            <w:tcW w:w="7786" w:type="dxa"/>
          </w:tcPr>
          <w:p w:rsidR="00A36643" w:rsidRPr="00130B18" w:rsidRDefault="00427102" w:rsidP="00367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auto"/>
                <w:lang w:val="en-US"/>
              </w:rPr>
            </w:pPr>
            <w:r>
              <w:t>spécifications.docx</w:t>
            </w:r>
          </w:p>
        </w:tc>
      </w:tr>
    </w:tbl>
    <w:p w:rsidR="00DA68F4" w:rsidRPr="00A05259" w:rsidRDefault="00DA68F4">
      <w:pPr>
        <w:rPr>
          <w:lang w:val="en-US"/>
        </w:rPr>
      </w:pPr>
    </w:p>
    <w:p w:rsidR="0026671F" w:rsidRPr="00212520" w:rsidRDefault="00A36643" w:rsidP="00212520">
      <w:pPr>
        <w:rPr>
          <w:b/>
          <w:sz w:val="28"/>
        </w:rPr>
      </w:pPr>
      <w:r w:rsidRPr="00212520">
        <w:rPr>
          <w:b/>
          <w:sz w:val="28"/>
        </w:rPr>
        <w:t>Historique du document</w:t>
      </w:r>
    </w:p>
    <w:tbl>
      <w:tblPr>
        <w:tblStyle w:val="Listemoyenne2"/>
        <w:tblW w:w="9918" w:type="dxa"/>
        <w:tblLayout w:type="fixed"/>
        <w:tblLook w:val="04A0" w:firstRow="1" w:lastRow="0" w:firstColumn="1" w:lastColumn="0" w:noHBand="0" w:noVBand="1"/>
      </w:tblPr>
      <w:tblGrid>
        <w:gridCol w:w="2268"/>
        <w:gridCol w:w="1080"/>
        <w:gridCol w:w="1350"/>
        <w:gridCol w:w="5220"/>
      </w:tblGrid>
      <w:tr w:rsidR="00A36643" w:rsidRPr="002745B0" w:rsidTr="0036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A36643" w:rsidRPr="007D57BB" w:rsidRDefault="00A36643" w:rsidP="005C2B00">
            <w:pPr>
              <w:jc w:val="center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Date de révision</w:t>
            </w:r>
          </w:p>
        </w:tc>
        <w:tc>
          <w:tcPr>
            <w:tcW w:w="1080" w:type="dxa"/>
          </w:tcPr>
          <w:p w:rsidR="00A36643" w:rsidRPr="007D57BB" w:rsidRDefault="00A36643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35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Auteur</w:t>
            </w:r>
          </w:p>
        </w:tc>
        <w:tc>
          <w:tcPr>
            <w:tcW w:w="522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Changements</w:t>
            </w:r>
          </w:p>
        </w:tc>
      </w:tr>
      <w:tr w:rsidR="00A36643" w:rsidRPr="002745B0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36643" w:rsidRPr="002745B0" w:rsidRDefault="00A36643" w:rsidP="005C2B00">
            <w:pPr>
              <w:rPr>
                <w:rFonts w:asciiTheme="minorHAnsi" w:hAnsiTheme="minorHAnsi"/>
                <w:b/>
                <w:color w:val="auto"/>
              </w:rPr>
            </w:pPr>
          </w:p>
        </w:tc>
        <w:tc>
          <w:tcPr>
            <w:tcW w:w="1080" w:type="dxa"/>
          </w:tcPr>
          <w:p w:rsidR="00A36643" w:rsidRPr="002745B0" w:rsidRDefault="005F5562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0.0</w:t>
            </w:r>
          </w:p>
        </w:tc>
        <w:tc>
          <w:tcPr>
            <w:tcW w:w="1350" w:type="dxa"/>
          </w:tcPr>
          <w:p w:rsidR="00A36643" w:rsidRPr="002745B0" w:rsidRDefault="00A36643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2745B0">
              <w:rPr>
                <w:rFonts w:asciiTheme="minorHAnsi" w:hAnsiTheme="minorHAnsi"/>
                <w:color w:val="auto"/>
              </w:rPr>
              <w:t>TRIGRAM</w:t>
            </w:r>
          </w:p>
        </w:tc>
        <w:tc>
          <w:tcPr>
            <w:tcW w:w="5220" w:type="dxa"/>
          </w:tcPr>
          <w:p w:rsidR="00A36643" w:rsidRPr="002745B0" w:rsidRDefault="00A36643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</w:tr>
    </w:tbl>
    <w:p w:rsidR="00A36643" w:rsidRPr="002745B0" w:rsidRDefault="00A36643">
      <w:pPr>
        <w:rPr>
          <w:sz w:val="24"/>
        </w:rPr>
      </w:pPr>
    </w:p>
    <w:sdt>
      <w:sdtPr>
        <w:rPr>
          <w:rFonts w:eastAsiaTheme="minorHAnsi"/>
          <w:sz w:val="20"/>
          <w:u w:val="single"/>
        </w:rPr>
        <w:id w:val="-1788262987"/>
        <w:docPartObj>
          <w:docPartGallery w:val="Table of Contents"/>
          <w:docPartUnique/>
        </w:docPartObj>
      </w:sdtPr>
      <w:sdtEndPr>
        <w:rPr>
          <w:rFonts w:eastAsiaTheme="minorEastAsia"/>
          <w:u w:val="none"/>
        </w:rPr>
      </w:sdtEndPr>
      <w:sdtContent>
        <w:p w:rsidR="00430F9E" w:rsidRPr="004423EE" w:rsidRDefault="00430F9E" w:rsidP="004423EE">
          <w:pPr>
            <w:pStyle w:val="mtiTableMatires"/>
            <w:rPr>
              <w:u w:val="single"/>
            </w:rPr>
          </w:pPr>
          <w:r w:rsidRPr="004423EE">
            <w:rPr>
              <w:u w:val="single"/>
            </w:rPr>
            <w:t>Table des matières</w:t>
          </w:r>
        </w:p>
        <w:p w:rsidR="00130B18" w:rsidRDefault="004423EE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358128600" w:history="1">
            <w:r w:rsidR="00130B18" w:rsidRPr="00786743">
              <w:rPr>
                <w:rStyle w:val="Lienhypertexte"/>
                <w:noProof/>
              </w:rPr>
              <w:t>Introduction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_Toc358128600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358128601" w:history="1">
            <w:r w:rsidR="00130B18" w:rsidRPr="00786743">
              <w:rPr>
                <w:rStyle w:val="Lienhypertexte"/>
                <w:noProof/>
              </w:rPr>
              <w:t>Sous-titre 1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_Toc358128601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358128602" w:history="1">
            <w:r w:rsidR="00130B18" w:rsidRPr="00786743">
              <w:rPr>
                <w:rStyle w:val="Lienhypertexte"/>
                <w:noProof/>
                <w:shd w:val="clear" w:color="auto" w:fill="FFFFFF"/>
              </w:rPr>
              <w:t>Sous-titre 2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_Toc358128602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3"/>
            <w:tabs>
              <w:tab w:val="right" w:leader="dot" w:pos="9060"/>
            </w:tabs>
            <w:rPr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358128603" w:history="1">
            <w:r w:rsidR="00130B18" w:rsidRPr="00786743">
              <w:rPr>
                <w:rStyle w:val="Lienhypertexte"/>
                <w:noProof/>
                <w:shd w:val="clear" w:color="auto" w:fill="FFFFFF"/>
              </w:rPr>
              <w:t>Lorem Ipsum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_Toc358128603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58128604" w:history="1">
            <w:r w:rsidR="00130B18" w:rsidRPr="00786743">
              <w:rPr>
                <w:rStyle w:val="Lienhypertexte"/>
                <w:noProof/>
              </w:rPr>
              <w:t>Première partie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_Toc358128604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58128605" w:history="1">
            <w:r w:rsidR="00130B18" w:rsidRPr="00786743">
              <w:rPr>
                <w:rStyle w:val="Lienhypertexte"/>
                <w:noProof/>
                <w:lang w:val="en-US"/>
              </w:rPr>
              <w:t>Conclusion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_Toc358128605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130B18" w:rsidRDefault="00D60BEC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358128606" w:history="1">
            <w:r w:rsidR="00130B18" w:rsidRPr="00786743">
              <w:rPr>
                <w:rStyle w:val="Lienhypertexte"/>
                <w:noProof/>
                <w:lang w:val="en-US"/>
              </w:rPr>
              <w:t>Premier élément</w:t>
            </w:r>
            <w:r w:rsidR="00130B18">
              <w:rPr>
                <w:noProof/>
                <w:webHidden/>
              </w:rPr>
              <w:tab/>
            </w:r>
            <w:r w:rsidR="00130B18">
              <w:rPr>
                <w:noProof/>
                <w:webHidden/>
              </w:rPr>
              <w:fldChar w:fldCharType="begin"/>
            </w:r>
            <w:r w:rsidR="00130B18">
              <w:rPr>
                <w:noProof/>
                <w:webHidden/>
              </w:rPr>
              <w:instrText xml:space="preserve"> PAGEREF _Toc358128606 \h </w:instrText>
            </w:r>
            <w:r w:rsidR="00130B18">
              <w:rPr>
                <w:noProof/>
                <w:webHidden/>
              </w:rPr>
            </w:r>
            <w:r w:rsidR="00130B18">
              <w:rPr>
                <w:noProof/>
                <w:webHidden/>
              </w:rPr>
              <w:fldChar w:fldCharType="separate"/>
            </w:r>
            <w:r w:rsidR="00982071">
              <w:rPr>
                <w:noProof/>
                <w:webHidden/>
              </w:rPr>
              <w:t>2</w:t>
            </w:r>
            <w:r w:rsidR="00130B18">
              <w:rPr>
                <w:noProof/>
                <w:webHidden/>
              </w:rPr>
              <w:fldChar w:fldCharType="end"/>
            </w:r>
          </w:hyperlink>
        </w:p>
        <w:p w:rsidR="00DC480B" w:rsidRDefault="004423EE" w:rsidP="00103966">
          <w:r>
            <w:rPr>
              <w:caps/>
            </w:rPr>
            <w:fldChar w:fldCharType="end"/>
          </w:r>
        </w:p>
      </w:sdtContent>
    </w:sdt>
    <w:p w:rsidR="001C0376" w:rsidRPr="00D52F99" w:rsidRDefault="009C3C3F" w:rsidP="00057E8A">
      <w:pPr>
        <w:pStyle w:val="Titre1"/>
        <w:spacing w:before="120"/>
      </w:pPr>
      <w:bookmarkStart w:id="0" w:name="_Toc358128600"/>
      <w:r>
        <w:lastRenderedPageBreak/>
        <w:t>Introduction</w:t>
      </w:r>
      <w:bookmarkEnd w:id="0"/>
    </w:p>
    <w:p w:rsidR="00E8581F" w:rsidRPr="00DA5917" w:rsidRDefault="00E8581F" w:rsidP="00DA5917">
      <w:pPr>
        <w:pStyle w:val="Titre2"/>
      </w:pPr>
      <w:bookmarkStart w:id="1" w:name="_Toc358128601"/>
      <w:r w:rsidRPr="00DA5917">
        <w:t>Sous-titre 1</w:t>
      </w:r>
      <w:bookmarkEnd w:id="1"/>
    </w:p>
    <w:p w:rsidR="00004EA9" w:rsidRDefault="002946F4" w:rsidP="00536AE0">
      <w:pPr>
        <w:pStyle w:val="mtitexte"/>
      </w:pPr>
      <w:proofErr w:type="spellStart"/>
      <w:r w:rsidRPr="002946F4">
        <w:t>Dignissim</w:t>
      </w:r>
      <w:proofErr w:type="spellEnd"/>
      <w:r w:rsidRPr="002946F4">
        <w:t xml:space="preserve"> </w:t>
      </w:r>
      <w:proofErr w:type="spellStart"/>
      <w:r w:rsidRPr="002946F4">
        <w:t>penatibus</w:t>
      </w:r>
      <w:proofErr w:type="spellEnd"/>
      <w:r w:rsidRPr="002946F4">
        <w:t xml:space="preserve"> pulvinar </w:t>
      </w:r>
      <w:proofErr w:type="spellStart"/>
      <w:r w:rsidRPr="002946F4">
        <w:t>nec</w:t>
      </w:r>
      <w:proofErr w:type="spellEnd"/>
      <w:r w:rsidRPr="002946F4">
        <w:t xml:space="preserve"> </w:t>
      </w:r>
      <w:proofErr w:type="spellStart"/>
      <w:r w:rsidRPr="002946F4">
        <w:t>sed</w:t>
      </w:r>
      <w:proofErr w:type="spellEnd"/>
      <w:r w:rsidRPr="002946F4">
        <w:t xml:space="preserve"> </w:t>
      </w:r>
      <w:proofErr w:type="spellStart"/>
      <w:r w:rsidRPr="002946F4">
        <w:t>phasellus</w:t>
      </w:r>
      <w:proofErr w:type="spellEnd"/>
      <w:r w:rsidRPr="002946F4">
        <w:t xml:space="preserve">, lorem </w:t>
      </w:r>
      <w:proofErr w:type="spellStart"/>
      <w:r w:rsidRPr="002946F4">
        <w:t>sociis</w:t>
      </w:r>
      <w:proofErr w:type="spellEnd"/>
      <w:r w:rsidRPr="002946F4">
        <w:t xml:space="preserve"> </w:t>
      </w:r>
      <w:proofErr w:type="spellStart"/>
      <w:r w:rsidRPr="002946F4">
        <w:t>auctor</w:t>
      </w:r>
      <w:proofErr w:type="spellEnd"/>
      <w:r w:rsidRPr="002946F4">
        <w:t xml:space="preserve"> </w:t>
      </w:r>
      <w:proofErr w:type="spellStart"/>
      <w:r w:rsidRPr="002946F4">
        <w:t>vut</w:t>
      </w:r>
      <w:proofErr w:type="spellEnd"/>
      <w:r w:rsidRPr="002946F4">
        <w:t xml:space="preserve">!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vut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! </w:t>
      </w:r>
      <w:proofErr w:type="spellStart"/>
      <w:r>
        <w:t>Auctor</w:t>
      </w:r>
      <w:proofErr w:type="spellEnd"/>
      <w:r>
        <w:t xml:space="preserve"> magna.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ac! Montes </w:t>
      </w:r>
      <w:proofErr w:type="spellStart"/>
      <w:r>
        <w:t>vut</w:t>
      </w:r>
      <w:proofErr w:type="spellEnd"/>
      <w:r>
        <w:t xml:space="preserve">?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parturient sit, </w:t>
      </w:r>
      <w:proofErr w:type="spellStart"/>
      <w:r>
        <w:t>vut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porta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? </w:t>
      </w:r>
      <w:r w:rsidRPr="008129A1">
        <w:t xml:space="preserve">Sit ac! Montes lorem </w:t>
      </w:r>
      <w:proofErr w:type="spellStart"/>
      <w:r w:rsidRPr="008129A1">
        <w:t>porttitor</w:t>
      </w:r>
      <w:proofErr w:type="spellEnd"/>
      <w:r w:rsidRPr="008129A1">
        <w:t xml:space="preserve"> </w:t>
      </w:r>
      <w:proofErr w:type="spellStart"/>
      <w:r w:rsidRPr="008129A1">
        <w:t>pid</w:t>
      </w:r>
      <w:proofErr w:type="spellEnd"/>
      <w:r w:rsidRPr="008129A1">
        <w:t xml:space="preserve">. </w:t>
      </w:r>
    </w:p>
    <w:p w:rsidR="003B6ACC" w:rsidRPr="00533CAC" w:rsidRDefault="00072070" w:rsidP="00536AE0">
      <w:pPr>
        <w:pStyle w:val="mtitexte"/>
        <w:rPr>
          <w:lang w:val="fr-FR"/>
        </w:rPr>
      </w:pPr>
      <w:proofErr w:type="spellStart"/>
      <w:r>
        <w:t>Diam</w:t>
      </w:r>
      <w:proofErr w:type="spellEnd"/>
      <w:r w:rsidR="002946F4" w:rsidRPr="008129A1">
        <w:t xml:space="preserve"> </w:t>
      </w:r>
      <w:proofErr w:type="spellStart"/>
      <w:r w:rsidR="002946F4" w:rsidRPr="008129A1">
        <w:t>adipiscing</w:t>
      </w:r>
      <w:proofErr w:type="spellEnd"/>
      <w:r w:rsidR="002946F4" w:rsidRPr="008129A1">
        <w:t xml:space="preserve">, </w:t>
      </w:r>
      <w:proofErr w:type="spellStart"/>
      <w:r w:rsidR="002946F4" w:rsidRPr="008129A1">
        <w:t>nec</w:t>
      </w:r>
      <w:proofErr w:type="spellEnd"/>
      <w:r w:rsidR="002946F4" w:rsidRPr="008129A1">
        <w:t xml:space="preserve"> </w:t>
      </w:r>
      <w:proofErr w:type="spellStart"/>
      <w:r w:rsidR="002946F4" w:rsidRPr="008129A1">
        <w:t>est</w:t>
      </w:r>
      <w:proofErr w:type="spellEnd"/>
      <w:r w:rsidR="002946F4" w:rsidRPr="008129A1">
        <w:t xml:space="preserve"> pulvinar </w:t>
      </w:r>
      <w:proofErr w:type="spellStart"/>
      <w:r w:rsidR="002946F4" w:rsidRPr="008129A1">
        <w:t>tincidunt</w:t>
      </w:r>
      <w:proofErr w:type="spellEnd"/>
      <w:r w:rsidR="002946F4" w:rsidRPr="008129A1">
        <w:t xml:space="preserve"> dolor, in! </w:t>
      </w:r>
      <w:proofErr w:type="spellStart"/>
      <w:r w:rsidR="002946F4">
        <w:t>Lundium</w:t>
      </w:r>
      <w:proofErr w:type="spellEnd"/>
      <w:r w:rsidR="002946F4">
        <w:t xml:space="preserve"> </w:t>
      </w:r>
      <w:proofErr w:type="spellStart"/>
      <w:r w:rsidR="002946F4">
        <w:t>amet</w:t>
      </w:r>
      <w:proofErr w:type="spellEnd"/>
      <w:r w:rsidR="002946F4">
        <w:t xml:space="preserve"> </w:t>
      </w:r>
      <w:proofErr w:type="spellStart"/>
      <w:r w:rsidR="002946F4">
        <w:t>elit</w:t>
      </w:r>
      <w:proofErr w:type="spellEnd"/>
      <w:r w:rsidR="002946F4">
        <w:t xml:space="preserve"> et </w:t>
      </w:r>
      <w:proofErr w:type="spellStart"/>
      <w:r w:rsidR="002946F4">
        <w:t>habitasse</w:t>
      </w:r>
      <w:proofErr w:type="spellEnd"/>
      <w:r w:rsidR="002946F4">
        <w:t xml:space="preserve"> magna </w:t>
      </w:r>
      <w:proofErr w:type="spellStart"/>
      <w:r w:rsidR="002946F4">
        <w:t>ut</w:t>
      </w:r>
      <w:proofErr w:type="spellEnd"/>
      <w:r w:rsidR="002946F4">
        <w:t xml:space="preserve"> </w:t>
      </w:r>
      <w:proofErr w:type="spellStart"/>
      <w:r w:rsidR="002946F4">
        <w:t>augue</w:t>
      </w:r>
      <w:proofErr w:type="spellEnd"/>
      <w:r w:rsidR="002946F4">
        <w:t xml:space="preserve"> porta </w:t>
      </w:r>
      <w:proofErr w:type="spellStart"/>
      <w:r w:rsidR="002946F4">
        <w:t>vut</w:t>
      </w:r>
      <w:proofErr w:type="spellEnd"/>
      <w:r w:rsidR="002946F4">
        <w:t xml:space="preserve"> </w:t>
      </w:r>
      <w:proofErr w:type="spellStart"/>
      <w:r w:rsidR="002946F4">
        <w:t>adipiscing</w:t>
      </w:r>
      <w:proofErr w:type="spellEnd"/>
      <w:r w:rsidR="002946F4">
        <w:t xml:space="preserve"> </w:t>
      </w:r>
      <w:proofErr w:type="spellStart"/>
      <w:r w:rsidR="002946F4">
        <w:t>dictumst</w:t>
      </w:r>
      <w:proofErr w:type="spellEnd"/>
      <w:r w:rsidR="002946F4">
        <w:t xml:space="preserve"> porta ac, a </w:t>
      </w:r>
      <w:proofErr w:type="spellStart"/>
      <w:r w:rsidR="002946F4">
        <w:t>augue</w:t>
      </w:r>
      <w:proofErr w:type="spellEnd"/>
      <w:r w:rsidR="002946F4">
        <w:t xml:space="preserve">, in </w:t>
      </w:r>
      <w:proofErr w:type="spellStart"/>
      <w:r w:rsidR="002946F4">
        <w:t>nunc</w:t>
      </w:r>
      <w:proofErr w:type="spellEnd"/>
      <w:r w:rsidR="002946F4">
        <w:t xml:space="preserve">! </w:t>
      </w:r>
      <w:proofErr w:type="spellStart"/>
      <w:r w:rsidR="002946F4">
        <w:t>Ultricies</w:t>
      </w:r>
      <w:proofErr w:type="spellEnd"/>
      <w:r w:rsidR="002946F4">
        <w:t xml:space="preserve"> </w:t>
      </w:r>
      <w:proofErr w:type="spellStart"/>
      <w:r w:rsidR="002946F4">
        <w:t>ridiculus</w:t>
      </w:r>
      <w:proofErr w:type="spellEnd"/>
      <w:r w:rsidR="002946F4">
        <w:t xml:space="preserve">, </w:t>
      </w:r>
      <w:proofErr w:type="spellStart"/>
      <w:r w:rsidR="002946F4">
        <w:t>ridiculus</w:t>
      </w:r>
      <w:proofErr w:type="spellEnd"/>
      <w:r w:rsidR="002946F4">
        <w:t xml:space="preserve"> </w:t>
      </w:r>
      <w:proofErr w:type="spellStart"/>
      <w:r w:rsidR="002946F4">
        <w:t>aliquam</w:t>
      </w:r>
      <w:proofErr w:type="spellEnd"/>
      <w:r w:rsidR="002946F4">
        <w:t xml:space="preserve"> </w:t>
      </w:r>
      <w:proofErr w:type="spellStart"/>
      <w:r w:rsidR="002946F4">
        <w:t>sed</w:t>
      </w:r>
      <w:proofErr w:type="spellEnd"/>
      <w:r w:rsidR="002946F4">
        <w:t xml:space="preserve"> </w:t>
      </w:r>
      <w:proofErr w:type="spellStart"/>
      <w:r w:rsidR="002946F4">
        <w:t>turpis</w:t>
      </w:r>
      <w:proofErr w:type="spellEnd"/>
      <w:r w:rsidR="002946F4">
        <w:t xml:space="preserve">! </w:t>
      </w:r>
      <w:r w:rsidR="002946F4" w:rsidRPr="00533CAC">
        <w:rPr>
          <w:lang w:val="fr-FR"/>
        </w:rPr>
        <w:t xml:space="preserve">Mus </w:t>
      </w:r>
      <w:proofErr w:type="spellStart"/>
      <w:r w:rsidR="002946F4" w:rsidRPr="00533CAC">
        <w:rPr>
          <w:lang w:val="fr-FR"/>
        </w:rPr>
        <w:t>adipiscing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nisi</w:t>
      </w:r>
      <w:proofErr w:type="spellEnd"/>
      <w:r w:rsidR="002946F4" w:rsidRPr="00533CAC">
        <w:rPr>
          <w:lang w:val="fr-FR"/>
        </w:rPr>
        <w:t xml:space="preserve"> nec in </w:t>
      </w:r>
      <w:proofErr w:type="spellStart"/>
      <w:r w:rsidR="002946F4" w:rsidRPr="00533CAC">
        <w:rPr>
          <w:lang w:val="fr-FR"/>
        </w:rPr>
        <w:t>hac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quis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lacus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tempor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sociis</w:t>
      </w:r>
      <w:proofErr w:type="spellEnd"/>
      <w:r w:rsidR="002946F4" w:rsidRPr="00533CAC">
        <w:rPr>
          <w:lang w:val="fr-FR"/>
        </w:rPr>
        <w:t xml:space="preserve">, a </w:t>
      </w:r>
      <w:proofErr w:type="spellStart"/>
      <w:r w:rsidR="002946F4" w:rsidRPr="00533CAC">
        <w:rPr>
          <w:lang w:val="fr-FR"/>
        </w:rPr>
        <w:t>lundium</w:t>
      </w:r>
      <w:proofErr w:type="spellEnd"/>
      <w:r w:rsidR="002946F4" w:rsidRPr="00533CAC">
        <w:rPr>
          <w:lang w:val="fr-FR"/>
        </w:rPr>
        <w:t xml:space="preserve">, in </w:t>
      </w:r>
      <w:proofErr w:type="spellStart"/>
      <w:r w:rsidR="002946F4" w:rsidRPr="00533CAC">
        <w:rPr>
          <w:lang w:val="fr-FR"/>
        </w:rPr>
        <w:t>tempor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purus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proofErr w:type="gramStart"/>
      <w:r w:rsidR="002946F4" w:rsidRPr="00533CAC">
        <w:rPr>
          <w:lang w:val="fr-FR"/>
        </w:rPr>
        <w:t>amet</w:t>
      </w:r>
      <w:proofErr w:type="spellEnd"/>
      <w:r w:rsidR="002946F4" w:rsidRPr="00533CAC">
        <w:rPr>
          <w:lang w:val="fr-FR"/>
        </w:rPr>
        <w:t>?</w:t>
      </w:r>
      <w:proofErr w:type="gram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Nisi</w:t>
      </w:r>
      <w:proofErr w:type="spellEnd"/>
      <w:r w:rsidR="002946F4" w:rsidRPr="00533CAC">
        <w:rPr>
          <w:lang w:val="fr-FR"/>
        </w:rPr>
        <w:t xml:space="preserve"> nunc </w:t>
      </w:r>
      <w:proofErr w:type="spellStart"/>
      <w:r w:rsidR="002946F4" w:rsidRPr="00533CAC">
        <w:rPr>
          <w:lang w:val="fr-FR"/>
        </w:rPr>
        <w:t>mid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sit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tortor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augue</w:t>
      </w:r>
      <w:proofErr w:type="spellEnd"/>
      <w:r w:rsidR="002946F4" w:rsidRPr="00533CAC">
        <w:rPr>
          <w:lang w:val="fr-FR"/>
        </w:rPr>
        <w:t xml:space="preserve"> nec </w:t>
      </w:r>
      <w:proofErr w:type="spellStart"/>
      <w:r w:rsidR="002946F4" w:rsidRPr="00533CAC">
        <w:rPr>
          <w:lang w:val="fr-FR"/>
        </w:rPr>
        <w:t>elit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lundium</w:t>
      </w:r>
      <w:proofErr w:type="spellEnd"/>
      <w:r w:rsidR="002946F4" w:rsidRPr="00533CAC">
        <w:rPr>
          <w:lang w:val="fr-FR"/>
        </w:rPr>
        <w:t xml:space="preserve"> eu et a, </w:t>
      </w:r>
      <w:proofErr w:type="spellStart"/>
      <w:r w:rsidR="002946F4" w:rsidRPr="00533CAC">
        <w:rPr>
          <w:lang w:val="fr-FR"/>
        </w:rPr>
        <w:t>porttitor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dapibus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platea</w:t>
      </w:r>
      <w:proofErr w:type="spellEnd"/>
      <w:r w:rsidR="002946F4" w:rsidRPr="00533CAC">
        <w:rPr>
          <w:lang w:val="fr-FR"/>
        </w:rPr>
        <w:t xml:space="preserve">. </w:t>
      </w:r>
      <w:proofErr w:type="spellStart"/>
      <w:r w:rsidR="002946F4" w:rsidRPr="00533CAC">
        <w:rPr>
          <w:lang w:val="fr-FR"/>
        </w:rPr>
        <w:t>Sagittis</w:t>
      </w:r>
      <w:proofErr w:type="spellEnd"/>
      <w:r w:rsidR="002946F4" w:rsidRPr="00533CAC">
        <w:rPr>
          <w:lang w:val="fr-FR"/>
        </w:rPr>
        <w:t xml:space="preserve">. </w:t>
      </w:r>
      <w:proofErr w:type="spellStart"/>
      <w:r w:rsidR="002946F4" w:rsidRPr="00533CAC">
        <w:rPr>
          <w:lang w:val="fr-FR"/>
        </w:rPr>
        <w:t>Aliquam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pid</w:t>
      </w:r>
      <w:proofErr w:type="spellEnd"/>
      <w:r w:rsidR="002946F4" w:rsidRPr="00533CAC">
        <w:rPr>
          <w:lang w:val="fr-FR"/>
        </w:rPr>
        <w:t xml:space="preserve"> et </w:t>
      </w:r>
      <w:proofErr w:type="spellStart"/>
      <w:r w:rsidR="002946F4" w:rsidRPr="00533CAC">
        <w:rPr>
          <w:lang w:val="fr-FR"/>
        </w:rPr>
        <w:t>elementum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adipiscing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pid</w:t>
      </w:r>
      <w:proofErr w:type="spellEnd"/>
      <w:r w:rsidR="002946F4" w:rsidRPr="00533CAC">
        <w:rPr>
          <w:lang w:val="fr-FR"/>
        </w:rPr>
        <w:t xml:space="preserve"> </w:t>
      </w:r>
      <w:proofErr w:type="spellStart"/>
      <w:r w:rsidR="002946F4" w:rsidRPr="00533CAC">
        <w:rPr>
          <w:lang w:val="fr-FR"/>
        </w:rPr>
        <w:t>purus</w:t>
      </w:r>
      <w:proofErr w:type="spellEnd"/>
      <w:r w:rsidR="002946F4" w:rsidRPr="00533CAC">
        <w:rPr>
          <w:lang w:val="fr-FR"/>
        </w:rPr>
        <w:t>, tristique.</w:t>
      </w:r>
    </w:p>
    <w:p w:rsidR="00E8581F" w:rsidRPr="00F70C61" w:rsidRDefault="00E8581F" w:rsidP="00E8581F">
      <w:pPr>
        <w:pStyle w:val="Titre2"/>
        <w:rPr>
          <w:shd w:val="clear" w:color="auto" w:fill="FFFFFF"/>
        </w:rPr>
      </w:pPr>
      <w:bookmarkStart w:id="2" w:name="_Toc358128602"/>
      <w:r w:rsidRPr="00F70C61">
        <w:rPr>
          <w:shd w:val="clear" w:color="auto" w:fill="FFFFFF"/>
        </w:rPr>
        <w:t>Sous-titre 2</w:t>
      </w:r>
      <w:bookmarkEnd w:id="2"/>
    </w:p>
    <w:p w:rsidR="00E8581F" w:rsidRPr="00F70C61" w:rsidRDefault="00E8581F" w:rsidP="00E8581F">
      <w:pPr>
        <w:pStyle w:val="Titre3"/>
        <w:rPr>
          <w:shd w:val="clear" w:color="auto" w:fill="FFFFFF"/>
        </w:rPr>
      </w:pPr>
      <w:bookmarkStart w:id="3" w:name="_Toc358128603"/>
      <w:r w:rsidRPr="00F70C61">
        <w:rPr>
          <w:shd w:val="clear" w:color="auto" w:fill="FFFFFF"/>
        </w:rPr>
        <w:t>Lorem Ipsum</w:t>
      </w:r>
      <w:bookmarkEnd w:id="3"/>
    </w:p>
    <w:p w:rsidR="00E8581F" w:rsidRPr="00533CAC" w:rsidRDefault="00E8581F" w:rsidP="00536AE0">
      <w:pPr>
        <w:pStyle w:val="mtitextenumr"/>
        <w:rPr>
          <w:lang w:val="fr-FR"/>
        </w:rPr>
      </w:pPr>
      <w:proofErr w:type="spellStart"/>
      <w:r w:rsidRPr="00362860">
        <w:t>Dignissim</w:t>
      </w:r>
      <w:proofErr w:type="spellEnd"/>
      <w:r w:rsidRPr="00362860">
        <w:t xml:space="preserve"> </w:t>
      </w:r>
      <w:proofErr w:type="spellStart"/>
      <w:r w:rsidRPr="00362860">
        <w:t>penatibus</w:t>
      </w:r>
      <w:proofErr w:type="spellEnd"/>
      <w:r w:rsidRPr="00362860">
        <w:t xml:space="preserve"> pulvinar </w:t>
      </w:r>
      <w:proofErr w:type="spellStart"/>
      <w:r w:rsidRPr="00362860">
        <w:t>nec</w:t>
      </w:r>
      <w:proofErr w:type="spellEnd"/>
      <w:r w:rsidRPr="00362860">
        <w:t xml:space="preserve"> </w:t>
      </w:r>
      <w:proofErr w:type="spellStart"/>
      <w:r w:rsidRPr="00362860">
        <w:t>sed</w:t>
      </w:r>
      <w:proofErr w:type="spellEnd"/>
      <w:r w:rsidRPr="00362860">
        <w:t xml:space="preserve"> </w:t>
      </w:r>
      <w:proofErr w:type="spellStart"/>
      <w:r w:rsidRPr="00362860">
        <w:t>phasellus</w:t>
      </w:r>
      <w:proofErr w:type="spellEnd"/>
      <w:r w:rsidRPr="00362860">
        <w:t xml:space="preserve">, lorem </w:t>
      </w:r>
      <w:proofErr w:type="spellStart"/>
      <w:r w:rsidRPr="00362860">
        <w:t>sociis</w:t>
      </w:r>
      <w:proofErr w:type="spellEnd"/>
      <w:r w:rsidRPr="00362860">
        <w:t xml:space="preserve"> </w:t>
      </w:r>
      <w:proofErr w:type="spellStart"/>
      <w:r w:rsidRPr="00362860">
        <w:t>auctor</w:t>
      </w:r>
      <w:proofErr w:type="spellEnd"/>
      <w:r w:rsidRPr="00362860">
        <w:t xml:space="preserve"> </w:t>
      </w:r>
      <w:proofErr w:type="spellStart"/>
      <w:r w:rsidRPr="00362860">
        <w:t>vut</w:t>
      </w:r>
      <w:proofErr w:type="spellEnd"/>
      <w:r w:rsidRPr="00362860">
        <w:t xml:space="preserve">! </w:t>
      </w:r>
      <w:proofErr w:type="spellStart"/>
      <w:r w:rsidRPr="00DA5917">
        <w:t>Augue</w:t>
      </w:r>
      <w:proofErr w:type="spellEnd"/>
      <w:r w:rsidRPr="00DA5917">
        <w:t xml:space="preserve"> </w:t>
      </w:r>
      <w:proofErr w:type="spellStart"/>
      <w:r w:rsidRPr="00DA5917">
        <w:t>auctor</w:t>
      </w:r>
      <w:proofErr w:type="spellEnd"/>
      <w:r w:rsidRPr="00DA5917">
        <w:t xml:space="preserve"> </w:t>
      </w:r>
      <w:proofErr w:type="spellStart"/>
      <w:r w:rsidRPr="00DA5917">
        <w:t>rhoncus</w:t>
      </w:r>
      <w:proofErr w:type="spellEnd"/>
      <w:r w:rsidRPr="00DA5917">
        <w:t xml:space="preserve"> </w:t>
      </w:r>
      <w:proofErr w:type="spellStart"/>
      <w:r w:rsidRPr="00DA5917">
        <w:t>habitasse</w:t>
      </w:r>
      <w:proofErr w:type="spellEnd"/>
      <w:r w:rsidRPr="00DA5917">
        <w:t xml:space="preserve"> </w:t>
      </w:r>
      <w:proofErr w:type="spellStart"/>
      <w:r w:rsidRPr="00DA5917">
        <w:t>ultricies</w:t>
      </w:r>
      <w:proofErr w:type="spellEnd"/>
      <w:r w:rsidRPr="00DA5917">
        <w:t xml:space="preserve">, </w:t>
      </w:r>
      <w:proofErr w:type="spellStart"/>
      <w:r w:rsidRPr="00DA5917">
        <w:t>quis</w:t>
      </w:r>
      <w:proofErr w:type="spellEnd"/>
      <w:r w:rsidRPr="00DA5917">
        <w:t xml:space="preserve"> </w:t>
      </w:r>
      <w:proofErr w:type="spellStart"/>
      <w:r w:rsidRPr="00DA5917">
        <w:t>vut</w:t>
      </w:r>
      <w:proofErr w:type="spellEnd"/>
      <w:r w:rsidRPr="00DA5917">
        <w:t xml:space="preserve"> </w:t>
      </w:r>
      <w:proofErr w:type="spellStart"/>
      <w:r w:rsidRPr="00DA5917">
        <w:t>phasellus</w:t>
      </w:r>
      <w:proofErr w:type="spellEnd"/>
      <w:r w:rsidRPr="00DA5917">
        <w:t xml:space="preserve">! </w:t>
      </w:r>
      <w:proofErr w:type="spellStart"/>
      <w:r w:rsidRPr="00DA5917">
        <w:t>Auctor</w:t>
      </w:r>
      <w:proofErr w:type="spellEnd"/>
      <w:r w:rsidRPr="00DA5917">
        <w:t xml:space="preserve"> magna. </w:t>
      </w:r>
      <w:proofErr w:type="spellStart"/>
      <w:r w:rsidRPr="00DA5917">
        <w:t>Diam</w:t>
      </w:r>
      <w:proofErr w:type="spellEnd"/>
      <w:r w:rsidRPr="00DA5917">
        <w:t xml:space="preserve"> </w:t>
      </w:r>
      <w:proofErr w:type="spellStart"/>
      <w:r w:rsidRPr="00DA5917">
        <w:t>nunc</w:t>
      </w:r>
      <w:proofErr w:type="spellEnd"/>
      <w:r w:rsidRPr="00DA5917">
        <w:t xml:space="preserve"> </w:t>
      </w:r>
      <w:proofErr w:type="spellStart"/>
      <w:r w:rsidRPr="00DA5917">
        <w:t>mauris</w:t>
      </w:r>
      <w:proofErr w:type="spellEnd"/>
      <w:r w:rsidRPr="00DA5917">
        <w:t xml:space="preserve"> ac! Montes </w:t>
      </w:r>
      <w:proofErr w:type="spellStart"/>
      <w:r w:rsidRPr="00DA5917">
        <w:t>vut</w:t>
      </w:r>
      <w:proofErr w:type="spellEnd"/>
      <w:r w:rsidRPr="00DA5917">
        <w:t xml:space="preserve">? </w:t>
      </w:r>
      <w:proofErr w:type="spellStart"/>
      <w:r w:rsidRPr="00DA5917">
        <w:t>Aenean</w:t>
      </w:r>
      <w:proofErr w:type="spellEnd"/>
      <w:r w:rsidRPr="00DA5917">
        <w:t xml:space="preserve"> </w:t>
      </w:r>
      <w:proofErr w:type="spellStart"/>
      <w:r w:rsidRPr="00DA5917">
        <w:t>egestas</w:t>
      </w:r>
      <w:proofErr w:type="spellEnd"/>
      <w:r w:rsidRPr="00DA5917">
        <w:t xml:space="preserve"> parturient sit, </w:t>
      </w:r>
      <w:proofErr w:type="spellStart"/>
      <w:r w:rsidRPr="00DA5917">
        <w:t>vut</w:t>
      </w:r>
      <w:proofErr w:type="spellEnd"/>
      <w:r w:rsidRPr="00DA5917">
        <w:t xml:space="preserve"> </w:t>
      </w:r>
      <w:proofErr w:type="spellStart"/>
      <w:r w:rsidRPr="00DA5917">
        <w:t>massa</w:t>
      </w:r>
      <w:proofErr w:type="spellEnd"/>
      <w:r w:rsidRPr="00DA5917">
        <w:t xml:space="preserve"> magna, </w:t>
      </w:r>
      <w:proofErr w:type="spellStart"/>
      <w:r w:rsidRPr="00DA5917">
        <w:t>odio</w:t>
      </w:r>
      <w:proofErr w:type="spellEnd"/>
      <w:r w:rsidRPr="00DA5917">
        <w:t xml:space="preserve"> </w:t>
      </w:r>
      <w:proofErr w:type="spellStart"/>
      <w:r w:rsidRPr="00DA5917">
        <w:t>ut</w:t>
      </w:r>
      <w:proofErr w:type="spellEnd"/>
      <w:r w:rsidRPr="00DA5917">
        <w:t xml:space="preserve">, </w:t>
      </w:r>
      <w:proofErr w:type="spellStart"/>
      <w:r w:rsidRPr="00DA5917">
        <w:t>sagittis</w:t>
      </w:r>
      <w:proofErr w:type="spellEnd"/>
      <w:r w:rsidRPr="00DA5917">
        <w:t xml:space="preserve"> porta </w:t>
      </w:r>
      <w:proofErr w:type="spellStart"/>
      <w:r w:rsidRPr="00DA5917">
        <w:t>ridiculus</w:t>
      </w:r>
      <w:proofErr w:type="spellEnd"/>
      <w:r w:rsidRPr="00DA5917">
        <w:t xml:space="preserve"> </w:t>
      </w:r>
      <w:proofErr w:type="spellStart"/>
      <w:r w:rsidRPr="00DA5917">
        <w:t>purus</w:t>
      </w:r>
      <w:proofErr w:type="spellEnd"/>
      <w:r w:rsidRPr="00DA5917">
        <w:t xml:space="preserve">? Sit ac! Montes lorem </w:t>
      </w:r>
      <w:proofErr w:type="spellStart"/>
      <w:r w:rsidRPr="00DA5917">
        <w:t>porttitor</w:t>
      </w:r>
      <w:proofErr w:type="spellEnd"/>
      <w:r w:rsidRPr="00DA5917">
        <w:t xml:space="preserve"> </w:t>
      </w:r>
      <w:proofErr w:type="spellStart"/>
      <w:r w:rsidRPr="00DA5917">
        <w:t>pid</w:t>
      </w:r>
      <w:proofErr w:type="spellEnd"/>
      <w:r w:rsidRPr="00DA5917">
        <w:t xml:space="preserve">. Cum magna </w:t>
      </w:r>
      <w:proofErr w:type="spellStart"/>
      <w:r w:rsidRPr="00DA5917">
        <w:t>vel</w:t>
      </w:r>
      <w:proofErr w:type="spellEnd"/>
      <w:r w:rsidRPr="00DA5917">
        <w:t xml:space="preserve">, </w:t>
      </w:r>
      <w:proofErr w:type="spellStart"/>
      <w:r w:rsidRPr="00DA5917">
        <w:t>diam</w:t>
      </w:r>
      <w:proofErr w:type="spellEnd"/>
      <w:r w:rsidRPr="00DA5917">
        <w:t xml:space="preserve"> </w:t>
      </w:r>
      <w:proofErr w:type="spellStart"/>
      <w:r w:rsidRPr="00DA5917">
        <w:t>adipiscing</w:t>
      </w:r>
      <w:proofErr w:type="spellEnd"/>
      <w:r w:rsidRPr="00DA5917">
        <w:t xml:space="preserve">, </w:t>
      </w:r>
      <w:proofErr w:type="spellStart"/>
      <w:r w:rsidRPr="00DA5917">
        <w:t>nec</w:t>
      </w:r>
      <w:proofErr w:type="spellEnd"/>
      <w:r w:rsidRPr="00DA5917">
        <w:t xml:space="preserve"> </w:t>
      </w:r>
      <w:proofErr w:type="spellStart"/>
      <w:r w:rsidRPr="00DA5917">
        <w:t>est</w:t>
      </w:r>
      <w:proofErr w:type="spellEnd"/>
      <w:r w:rsidRPr="00DA5917">
        <w:t xml:space="preserve"> pulvinar </w:t>
      </w:r>
      <w:proofErr w:type="spellStart"/>
      <w:r w:rsidRPr="00DA5917">
        <w:t>tincidunt</w:t>
      </w:r>
      <w:proofErr w:type="spellEnd"/>
      <w:r w:rsidRPr="00DA5917">
        <w:t xml:space="preserve"> dolor, in! </w:t>
      </w:r>
      <w:proofErr w:type="spellStart"/>
      <w:r w:rsidRPr="00DA5917">
        <w:t>Lundium</w:t>
      </w:r>
      <w:proofErr w:type="spellEnd"/>
      <w:r w:rsidRPr="00DA5917">
        <w:t xml:space="preserve"> </w:t>
      </w:r>
      <w:proofErr w:type="spellStart"/>
      <w:r w:rsidRPr="00DA5917">
        <w:t>amet</w:t>
      </w:r>
      <w:proofErr w:type="spellEnd"/>
      <w:r w:rsidRPr="00DA5917">
        <w:t xml:space="preserve"> </w:t>
      </w:r>
      <w:proofErr w:type="spellStart"/>
      <w:r w:rsidRPr="00DA5917">
        <w:t>elit</w:t>
      </w:r>
      <w:proofErr w:type="spellEnd"/>
      <w:r w:rsidRPr="00DA5917">
        <w:t xml:space="preserve"> et </w:t>
      </w:r>
      <w:proofErr w:type="spellStart"/>
      <w:r w:rsidRPr="00DA5917">
        <w:t>habitasse</w:t>
      </w:r>
      <w:proofErr w:type="spellEnd"/>
      <w:r w:rsidRPr="00DA5917">
        <w:t xml:space="preserve"> magna </w:t>
      </w:r>
      <w:proofErr w:type="spellStart"/>
      <w:r w:rsidRPr="00DA5917">
        <w:t>ut</w:t>
      </w:r>
      <w:proofErr w:type="spellEnd"/>
      <w:r w:rsidRPr="00DA5917">
        <w:t xml:space="preserve"> </w:t>
      </w:r>
      <w:proofErr w:type="spellStart"/>
      <w:r w:rsidRPr="00DA5917">
        <w:t>augue</w:t>
      </w:r>
      <w:proofErr w:type="spellEnd"/>
      <w:r w:rsidRPr="00DA5917">
        <w:t xml:space="preserve"> porta </w:t>
      </w:r>
      <w:proofErr w:type="spellStart"/>
      <w:r w:rsidRPr="00DA5917">
        <w:t>vut</w:t>
      </w:r>
      <w:proofErr w:type="spellEnd"/>
      <w:r w:rsidRPr="00DA5917">
        <w:t xml:space="preserve"> </w:t>
      </w:r>
      <w:proofErr w:type="spellStart"/>
      <w:r w:rsidRPr="00DA5917">
        <w:t>adipiscing</w:t>
      </w:r>
      <w:proofErr w:type="spellEnd"/>
      <w:r w:rsidRPr="00DA5917">
        <w:t xml:space="preserve"> </w:t>
      </w:r>
      <w:proofErr w:type="spellStart"/>
      <w:r w:rsidRPr="00DA5917">
        <w:t>dictumst</w:t>
      </w:r>
      <w:proofErr w:type="spellEnd"/>
      <w:r w:rsidRPr="00DA5917">
        <w:t xml:space="preserve"> porta ac, a </w:t>
      </w:r>
      <w:proofErr w:type="spellStart"/>
      <w:r w:rsidRPr="00DA5917">
        <w:t>augue</w:t>
      </w:r>
      <w:proofErr w:type="spellEnd"/>
      <w:r w:rsidRPr="00DA5917">
        <w:t xml:space="preserve">, in </w:t>
      </w:r>
      <w:proofErr w:type="spellStart"/>
      <w:r w:rsidRPr="00DA5917">
        <w:t>nunc</w:t>
      </w:r>
      <w:proofErr w:type="spellEnd"/>
      <w:r w:rsidRPr="00DA5917">
        <w:t xml:space="preserve">! </w:t>
      </w:r>
      <w:proofErr w:type="spellStart"/>
      <w:r w:rsidRPr="00DA5917">
        <w:t>Ultricies</w:t>
      </w:r>
      <w:proofErr w:type="spellEnd"/>
      <w:r w:rsidRPr="00DA5917">
        <w:t xml:space="preserve"> </w:t>
      </w:r>
      <w:proofErr w:type="spellStart"/>
      <w:r w:rsidRPr="00DA5917">
        <w:t>ridiculus</w:t>
      </w:r>
      <w:proofErr w:type="spellEnd"/>
      <w:r w:rsidRPr="00DA5917">
        <w:t xml:space="preserve">, </w:t>
      </w:r>
      <w:proofErr w:type="spellStart"/>
      <w:r w:rsidRPr="00DA5917">
        <w:t>ridiculus</w:t>
      </w:r>
      <w:proofErr w:type="spellEnd"/>
      <w:r w:rsidRPr="00DA5917">
        <w:t xml:space="preserve"> </w:t>
      </w:r>
      <w:proofErr w:type="spellStart"/>
      <w:r w:rsidRPr="00DA5917">
        <w:t>aliquam</w:t>
      </w:r>
      <w:proofErr w:type="spellEnd"/>
      <w:r w:rsidRPr="00DA5917">
        <w:t xml:space="preserve"> </w:t>
      </w:r>
      <w:proofErr w:type="spellStart"/>
      <w:r w:rsidRPr="00DA5917">
        <w:t>sed</w:t>
      </w:r>
      <w:proofErr w:type="spellEnd"/>
      <w:r w:rsidRPr="00DA5917">
        <w:t xml:space="preserve"> </w:t>
      </w:r>
      <w:proofErr w:type="spellStart"/>
      <w:r w:rsidRPr="00DA5917">
        <w:t>turpis</w:t>
      </w:r>
      <w:proofErr w:type="spellEnd"/>
      <w:r w:rsidRPr="00DA5917">
        <w:t xml:space="preserve">! </w:t>
      </w:r>
      <w:r w:rsidRPr="00533CAC">
        <w:rPr>
          <w:lang w:val="fr-FR"/>
        </w:rPr>
        <w:t xml:space="preserve">Mus </w:t>
      </w:r>
      <w:proofErr w:type="spellStart"/>
      <w:r w:rsidRPr="00533CAC">
        <w:rPr>
          <w:lang w:val="fr-FR"/>
        </w:rPr>
        <w:t>adipiscing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nisi</w:t>
      </w:r>
      <w:proofErr w:type="spellEnd"/>
      <w:r w:rsidRPr="00533CAC">
        <w:rPr>
          <w:lang w:val="fr-FR"/>
        </w:rPr>
        <w:t xml:space="preserve"> nec in </w:t>
      </w:r>
      <w:proofErr w:type="spellStart"/>
      <w:r w:rsidRPr="00533CAC">
        <w:rPr>
          <w:lang w:val="fr-FR"/>
        </w:rPr>
        <w:t>hac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quis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lacus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tempor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sociis</w:t>
      </w:r>
      <w:proofErr w:type="spellEnd"/>
      <w:r w:rsidRPr="00533CAC">
        <w:rPr>
          <w:lang w:val="fr-FR"/>
        </w:rPr>
        <w:t xml:space="preserve">, a </w:t>
      </w:r>
      <w:proofErr w:type="spellStart"/>
      <w:r w:rsidRPr="00533CAC">
        <w:rPr>
          <w:lang w:val="fr-FR"/>
        </w:rPr>
        <w:t>lundium</w:t>
      </w:r>
      <w:proofErr w:type="spellEnd"/>
      <w:r w:rsidRPr="00533CAC">
        <w:rPr>
          <w:lang w:val="fr-FR"/>
        </w:rPr>
        <w:t xml:space="preserve">, in </w:t>
      </w:r>
      <w:proofErr w:type="spellStart"/>
      <w:r w:rsidRPr="00533CAC">
        <w:rPr>
          <w:lang w:val="fr-FR"/>
        </w:rPr>
        <w:t>tempor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purus</w:t>
      </w:r>
      <w:proofErr w:type="spellEnd"/>
      <w:r w:rsidRPr="00533CAC">
        <w:rPr>
          <w:lang w:val="fr-FR"/>
        </w:rPr>
        <w:t xml:space="preserve"> </w:t>
      </w:r>
      <w:proofErr w:type="spellStart"/>
      <w:proofErr w:type="gramStart"/>
      <w:r w:rsidRPr="00533CAC">
        <w:rPr>
          <w:lang w:val="fr-FR"/>
        </w:rPr>
        <w:t>amet</w:t>
      </w:r>
      <w:proofErr w:type="spellEnd"/>
      <w:r w:rsidRPr="00533CAC">
        <w:rPr>
          <w:lang w:val="fr-FR"/>
        </w:rPr>
        <w:t>?</w:t>
      </w:r>
      <w:proofErr w:type="gram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Nisi</w:t>
      </w:r>
      <w:proofErr w:type="spellEnd"/>
      <w:r w:rsidRPr="00533CAC">
        <w:rPr>
          <w:lang w:val="fr-FR"/>
        </w:rPr>
        <w:t xml:space="preserve"> nunc </w:t>
      </w:r>
      <w:proofErr w:type="spellStart"/>
      <w:r w:rsidRPr="00533CAC">
        <w:rPr>
          <w:lang w:val="fr-FR"/>
        </w:rPr>
        <w:t>mid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sit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tortor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augue</w:t>
      </w:r>
      <w:proofErr w:type="spellEnd"/>
      <w:r w:rsidRPr="00533CAC">
        <w:rPr>
          <w:lang w:val="fr-FR"/>
        </w:rPr>
        <w:t xml:space="preserve"> nec </w:t>
      </w:r>
      <w:proofErr w:type="spellStart"/>
      <w:r w:rsidRPr="00533CAC">
        <w:rPr>
          <w:lang w:val="fr-FR"/>
        </w:rPr>
        <w:t>elit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lundium</w:t>
      </w:r>
      <w:proofErr w:type="spellEnd"/>
      <w:r w:rsidRPr="00533CAC">
        <w:rPr>
          <w:lang w:val="fr-FR"/>
        </w:rPr>
        <w:t xml:space="preserve"> eu et a, </w:t>
      </w:r>
      <w:proofErr w:type="spellStart"/>
      <w:r w:rsidRPr="00533CAC">
        <w:rPr>
          <w:lang w:val="fr-FR"/>
        </w:rPr>
        <w:t>porttitor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dapibus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platea</w:t>
      </w:r>
      <w:proofErr w:type="spellEnd"/>
      <w:r w:rsidRPr="00533CAC">
        <w:rPr>
          <w:lang w:val="fr-FR"/>
        </w:rPr>
        <w:t xml:space="preserve">. </w:t>
      </w:r>
      <w:proofErr w:type="spellStart"/>
      <w:r w:rsidRPr="00533CAC">
        <w:rPr>
          <w:lang w:val="fr-FR"/>
        </w:rPr>
        <w:t>Sagittis</w:t>
      </w:r>
      <w:proofErr w:type="spellEnd"/>
      <w:r w:rsidRPr="00533CAC">
        <w:rPr>
          <w:lang w:val="fr-FR"/>
        </w:rPr>
        <w:t xml:space="preserve">. </w:t>
      </w:r>
      <w:proofErr w:type="spellStart"/>
      <w:r w:rsidRPr="00533CAC">
        <w:rPr>
          <w:lang w:val="fr-FR"/>
        </w:rPr>
        <w:t>Aliquam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pid</w:t>
      </w:r>
      <w:proofErr w:type="spellEnd"/>
      <w:r w:rsidRPr="00533CAC">
        <w:rPr>
          <w:lang w:val="fr-FR"/>
        </w:rPr>
        <w:t xml:space="preserve"> et </w:t>
      </w:r>
      <w:proofErr w:type="spellStart"/>
      <w:r w:rsidRPr="00533CAC">
        <w:rPr>
          <w:lang w:val="fr-FR"/>
        </w:rPr>
        <w:t>elementum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adipiscing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pid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purus</w:t>
      </w:r>
      <w:proofErr w:type="spellEnd"/>
      <w:r w:rsidRPr="00533CAC">
        <w:rPr>
          <w:lang w:val="fr-FR"/>
        </w:rPr>
        <w:t>, tristique.</w:t>
      </w:r>
    </w:p>
    <w:p w:rsidR="007F7BE2" w:rsidRDefault="007F7BE2" w:rsidP="00536AE0">
      <w:pPr>
        <w:pStyle w:val="mtitextenumr"/>
      </w:pPr>
      <w:r w:rsidRPr="00DA5917">
        <w:t xml:space="preserve">Cum magna </w:t>
      </w:r>
      <w:proofErr w:type="spellStart"/>
      <w:r w:rsidRPr="00DA5917">
        <w:t>vel</w:t>
      </w:r>
      <w:proofErr w:type="spellEnd"/>
      <w:r w:rsidRPr="00DA5917">
        <w:t xml:space="preserve">, </w:t>
      </w:r>
      <w:proofErr w:type="spellStart"/>
      <w:r w:rsidRPr="00DA5917">
        <w:t>diam</w:t>
      </w:r>
      <w:proofErr w:type="spellEnd"/>
      <w:r w:rsidRPr="00DA5917">
        <w:t xml:space="preserve"> </w:t>
      </w:r>
      <w:proofErr w:type="spellStart"/>
      <w:r w:rsidRPr="00DA5917">
        <w:t>adipiscing</w:t>
      </w:r>
      <w:proofErr w:type="spellEnd"/>
      <w:r w:rsidRPr="00DA5917">
        <w:t xml:space="preserve">, </w:t>
      </w:r>
      <w:proofErr w:type="spellStart"/>
      <w:r w:rsidRPr="00DA5917">
        <w:t>nec</w:t>
      </w:r>
      <w:proofErr w:type="spellEnd"/>
      <w:r w:rsidRPr="00DA5917">
        <w:t xml:space="preserve"> </w:t>
      </w:r>
      <w:proofErr w:type="spellStart"/>
      <w:r w:rsidRPr="00DA5917">
        <w:t>est</w:t>
      </w:r>
      <w:proofErr w:type="spellEnd"/>
      <w:r w:rsidRPr="00DA5917">
        <w:t xml:space="preserve"> pulvinar </w:t>
      </w:r>
      <w:proofErr w:type="spellStart"/>
      <w:r w:rsidRPr="00DA5917">
        <w:t>tincidunt</w:t>
      </w:r>
      <w:proofErr w:type="spellEnd"/>
      <w:r w:rsidRPr="00DA5917">
        <w:t xml:space="preserve"> dolor, in!</w:t>
      </w:r>
    </w:p>
    <w:p w:rsidR="007F7BE2" w:rsidRPr="00DA5917" w:rsidRDefault="007F7BE2" w:rsidP="00536AE0">
      <w:pPr>
        <w:pStyle w:val="mtitextenumrniveau2"/>
      </w:pPr>
      <w:r w:rsidRPr="00DA5917">
        <w:t xml:space="preserve">Cum magna </w:t>
      </w:r>
      <w:proofErr w:type="spellStart"/>
      <w:r w:rsidRPr="00DA5917">
        <w:t>vel</w:t>
      </w:r>
      <w:proofErr w:type="spellEnd"/>
      <w:r w:rsidRPr="00DA5917">
        <w:t xml:space="preserve">, </w:t>
      </w:r>
      <w:proofErr w:type="spellStart"/>
      <w:r w:rsidRPr="00DA5917">
        <w:t>diam</w:t>
      </w:r>
      <w:proofErr w:type="spellEnd"/>
      <w:r w:rsidRPr="00DA5917">
        <w:t xml:space="preserve"> </w:t>
      </w:r>
      <w:proofErr w:type="spellStart"/>
      <w:r w:rsidRPr="00DA5917">
        <w:t>adipiscing</w:t>
      </w:r>
      <w:proofErr w:type="spellEnd"/>
      <w:r w:rsidRPr="00DA5917">
        <w:t xml:space="preserve">, </w:t>
      </w:r>
      <w:proofErr w:type="spellStart"/>
      <w:r w:rsidRPr="00DA5917">
        <w:t>nec</w:t>
      </w:r>
      <w:proofErr w:type="spellEnd"/>
      <w:r w:rsidRPr="00DA5917">
        <w:t xml:space="preserve"> </w:t>
      </w:r>
      <w:proofErr w:type="spellStart"/>
      <w:r w:rsidRPr="00DA5917">
        <w:t>est</w:t>
      </w:r>
      <w:proofErr w:type="spellEnd"/>
      <w:r w:rsidRPr="00DA5917">
        <w:t xml:space="preserve"> pulvinar </w:t>
      </w:r>
      <w:proofErr w:type="spellStart"/>
      <w:r w:rsidRPr="00DA5917">
        <w:t>tincidunt</w:t>
      </w:r>
      <w:proofErr w:type="spellEnd"/>
      <w:r w:rsidRPr="00DA5917">
        <w:t xml:space="preserve"> dolor, in!</w:t>
      </w:r>
    </w:p>
    <w:p w:rsidR="003B6ACC" w:rsidRDefault="003B6ACC" w:rsidP="00D52F99">
      <w:pPr>
        <w:pStyle w:val="Titre3"/>
        <w:ind w:left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2946F4" w:rsidRPr="00675A46" w:rsidRDefault="003B6ACC" w:rsidP="00350F18">
      <w:pPr>
        <w:pStyle w:val="Titre1"/>
      </w:pPr>
      <w:bookmarkStart w:id="4" w:name="_Toc358128604"/>
      <w:r w:rsidRPr="00362860">
        <w:lastRenderedPageBreak/>
        <w:t>Première partie</w:t>
      </w:r>
      <w:bookmarkEnd w:id="4"/>
    </w:p>
    <w:p w:rsidR="001F0507" w:rsidRPr="00362860" w:rsidRDefault="001F0507"/>
    <w:p w:rsidR="00FE5E02" w:rsidRPr="00362860" w:rsidRDefault="00FE5E02" w:rsidP="00536AE0">
      <w:pPr>
        <w:pStyle w:val="mticodesource"/>
      </w:pPr>
      <w:proofErr w:type="gramStart"/>
      <w:r w:rsidRPr="00362860">
        <w:t>&lt;?</w:t>
      </w:r>
      <w:proofErr w:type="spellStart"/>
      <w:r w:rsidRPr="00362860">
        <w:t>php</w:t>
      </w:r>
      <w:proofErr w:type="spellEnd"/>
      <w:proofErr w:type="gramEnd"/>
    </w:p>
    <w:p w:rsidR="00FE5E02" w:rsidRPr="00362860" w:rsidRDefault="00FE5E02" w:rsidP="00536AE0">
      <w:pPr>
        <w:pStyle w:val="mticodesource"/>
      </w:pPr>
      <w:r w:rsidRPr="00362860">
        <w:tab/>
      </w:r>
      <w:proofErr w:type="gramStart"/>
      <w:r w:rsidRPr="00362860">
        <w:t>class</w:t>
      </w:r>
      <w:proofErr w:type="gramEnd"/>
      <w:r w:rsidRPr="00362860">
        <w:t xml:space="preserve"> </w:t>
      </w:r>
      <w:proofErr w:type="spellStart"/>
      <w:r w:rsidRPr="00362860">
        <w:t>MyClass</w:t>
      </w:r>
      <w:proofErr w:type="spellEnd"/>
      <w:r w:rsidRPr="00362860">
        <w:t xml:space="preserve"> </w:t>
      </w:r>
      <w:proofErr w:type="spellStart"/>
      <w:r w:rsidRPr="00362860">
        <w:t>implements</w:t>
      </w:r>
      <w:proofErr w:type="spellEnd"/>
      <w:r w:rsidRPr="00362860">
        <w:t xml:space="preserve"> </w:t>
      </w:r>
      <w:proofErr w:type="spellStart"/>
      <w:r w:rsidRPr="00362860">
        <w:t>iClass</w:t>
      </w:r>
      <w:proofErr w:type="spellEnd"/>
    </w:p>
    <w:p w:rsidR="00FE5E02" w:rsidRPr="00362860" w:rsidRDefault="00FE5E02" w:rsidP="00536AE0">
      <w:pPr>
        <w:pStyle w:val="mticodesource"/>
      </w:pPr>
      <w:r w:rsidRPr="00362860">
        <w:tab/>
        <w:t>{</w:t>
      </w:r>
    </w:p>
    <w:p w:rsidR="00FE5E02" w:rsidRPr="00FE5E02" w:rsidRDefault="00FE5E02" w:rsidP="00536AE0">
      <w:pPr>
        <w:pStyle w:val="mticodesource"/>
        <w:rPr>
          <w:lang w:val="en-US"/>
        </w:rPr>
      </w:pPr>
      <w:r w:rsidRPr="00362860">
        <w:tab/>
      </w:r>
      <w:r w:rsidRPr="00362860">
        <w:tab/>
      </w:r>
      <w:r w:rsidRPr="00FE5E02">
        <w:rPr>
          <w:lang w:val="en-US"/>
        </w:rPr>
        <w:t xml:space="preserve">public function </w:t>
      </w:r>
      <w:proofErr w:type="spellStart"/>
      <w:proofErr w:type="gramStart"/>
      <w:r w:rsidRPr="00FE5E02">
        <w:rPr>
          <w:lang w:val="en-US"/>
        </w:rPr>
        <w:t>myMethod</w:t>
      </w:r>
      <w:proofErr w:type="spellEnd"/>
      <w:r w:rsidRPr="00FE5E02">
        <w:rPr>
          <w:lang w:val="en-US"/>
        </w:rPr>
        <w:t>(</w:t>
      </w:r>
      <w:proofErr w:type="gramEnd"/>
      <w:r w:rsidRPr="00FE5E02">
        <w:rPr>
          <w:lang w:val="en-US"/>
        </w:rPr>
        <w:t xml:space="preserve">) // </w:t>
      </w:r>
      <w:proofErr w:type="spellStart"/>
      <w:r w:rsidRPr="00FE5E02">
        <w:rPr>
          <w:lang w:val="en-US"/>
        </w:rPr>
        <w:t>obligatoire</w:t>
      </w:r>
      <w:proofErr w:type="spellEnd"/>
    </w:p>
    <w:p w:rsidR="00FE5E02" w:rsidRPr="00FE5E02" w:rsidRDefault="00FE5E02" w:rsidP="00536AE0">
      <w:pPr>
        <w:pStyle w:val="mticodesourc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E5E02">
        <w:rPr>
          <w:lang w:val="en-US"/>
        </w:rPr>
        <w:t>{</w:t>
      </w:r>
    </w:p>
    <w:p w:rsidR="00FE5E02" w:rsidRPr="00362860" w:rsidRDefault="00FE5E02" w:rsidP="00536AE0">
      <w:pPr>
        <w:pStyle w:val="mticodesourc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62860">
        <w:t>echo</w:t>
      </w:r>
      <w:proofErr w:type="spellEnd"/>
      <w:proofErr w:type="gramEnd"/>
      <w:r w:rsidRPr="00362860">
        <w:t xml:space="preserve"> 'Je suis une fonction d\’interface';</w:t>
      </w:r>
    </w:p>
    <w:p w:rsidR="00FE5E02" w:rsidRPr="00FE5E02" w:rsidRDefault="00FE5E02" w:rsidP="00536AE0">
      <w:pPr>
        <w:pStyle w:val="mticodesource"/>
        <w:rPr>
          <w:lang w:val="en-US"/>
        </w:rPr>
      </w:pPr>
      <w:r w:rsidRPr="00362860">
        <w:tab/>
      </w:r>
      <w:r w:rsidRPr="00362860">
        <w:tab/>
      </w:r>
      <w:r w:rsidRPr="00FE5E02">
        <w:rPr>
          <w:lang w:val="en-US"/>
        </w:rPr>
        <w:t>}</w:t>
      </w:r>
    </w:p>
    <w:p w:rsidR="00FE5E02" w:rsidRPr="00FE5E02" w:rsidRDefault="00FE5E02" w:rsidP="00536AE0">
      <w:pPr>
        <w:pStyle w:val="mticodesource"/>
        <w:rPr>
          <w:lang w:val="en-US"/>
        </w:rPr>
      </w:pPr>
      <w:r>
        <w:rPr>
          <w:lang w:val="en-US"/>
        </w:rPr>
        <w:tab/>
      </w:r>
      <w:r w:rsidRPr="00FE5E02">
        <w:rPr>
          <w:lang w:val="en-US"/>
        </w:rPr>
        <w:t>}</w:t>
      </w:r>
    </w:p>
    <w:p w:rsidR="003B6ACC" w:rsidRDefault="00FE5E02" w:rsidP="00536AE0">
      <w:pPr>
        <w:pStyle w:val="mticodesource"/>
        <w:rPr>
          <w:lang w:val="en-US"/>
        </w:rPr>
      </w:pPr>
      <w:r w:rsidRPr="00FE5E02">
        <w:rPr>
          <w:lang w:val="en-US"/>
        </w:rPr>
        <w:t>?&gt;</w:t>
      </w:r>
    </w:p>
    <w:p w:rsidR="00536AE0" w:rsidRPr="00536AE0" w:rsidRDefault="00536AE0" w:rsidP="00536AE0">
      <w:pPr>
        <w:rPr>
          <w:lang w:val="en-US"/>
        </w:rPr>
      </w:pPr>
    </w:p>
    <w:p w:rsidR="003B6ACC" w:rsidRDefault="003B6ACC" w:rsidP="00350F18">
      <w:pPr>
        <w:pStyle w:val="Titre1"/>
        <w:rPr>
          <w:lang w:val="en-US"/>
        </w:rPr>
      </w:pPr>
      <w:bookmarkStart w:id="5" w:name="_Toc358128605"/>
      <w:r>
        <w:rPr>
          <w:lang w:val="en-US"/>
        </w:rPr>
        <w:lastRenderedPageBreak/>
        <w:t>Conclusion</w:t>
      </w:r>
      <w:bookmarkEnd w:id="5"/>
    </w:p>
    <w:p w:rsidR="00CE75D9" w:rsidRDefault="00CE75D9" w:rsidP="00CE75D9">
      <w:pPr>
        <w:pStyle w:val="Titre2"/>
        <w:rPr>
          <w:lang w:val="en-US"/>
        </w:rPr>
      </w:pPr>
      <w:bookmarkStart w:id="6" w:name="_Toc358128606"/>
      <w:r>
        <w:rPr>
          <w:lang w:val="en-US"/>
        </w:rPr>
        <w:t>Premier élément</w:t>
      </w:r>
      <w:bookmarkEnd w:id="6"/>
    </w:p>
    <w:p w:rsidR="00CE75D9" w:rsidRPr="00533CAC" w:rsidRDefault="00CE75D9" w:rsidP="00CE75D9">
      <w:pPr>
        <w:pStyle w:val="mtitexte"/>
        <w:rPr>
          <w:lang w:val="fr-FR"/>
        </w:rPr>
      </w:pPr>
      <w:proofErr w:type="spellStart"/>
      <w:r>
        <w:t>Diam</w:t>
      </w:r>
      <w:proofErr w:type="spellEnd"/>
      <w:r w:rsidRPr="008129A1">
        <w:t xml:space="preserve"> </w:t>
      </w:r>
      <w:proofErr w:type="spellStart"/>
      <w:r w:rsidRPr="008129A1">
        <w:t>adipiscing</w:t>
      </w:r>
      <w:proofErr w:type="spellEnd"/>
      <w:r w:rsidRPr="008129A1">
        <w:t xml:space="preserve">, </w:t>
      </w:r>
      <w:proofErr w:type="spellStart"/>
      <w:r w:rsidRPr="008129A1">
        <w:t>nec</w:t>
      </w:r>
      <w:proofErr w:type="spellEnd"/>
      <w:r w:rsidRPr="008129A1">
        <w:t xml:space="preserve"> </w:t>
      </w:r>
      <w:proofErr w:type="spellStart"/>
      <w:r w:rsidRPr="008129A1">
        <w:t>est</w:t>
      </w:r>
      <w:proofErr w:type="spellEnd"/>
      <w:r w:rsidRPr="008129A1">
        <w:t xml:space="preserve"> pulvinar </w:t>
      </w:r>
      <w:proofErr w:type="spellStart"/>
      <w:r w:rsidRPr="008129A1">
        <w:t>tincidunt</w:t>
      </w:r>
      <w:proofErr w:type="spellEnd"/>
      <w:r w:rsidRPr="008129A1">
        <w:t xml:space="preserve"> dolor, in! </w:t>
      </w:r>
      <w:proofErr w:type="spellStart"/>
      <w:r w:rsidRPr="00CE75D9">
        <w:rPr>
          <w:lang w:val="fr-FR"/>
        </w:rPr>
        <w:t>Lundium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amet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elit</w:t>
      </w:r>
      <w:proofErr w:type="spellEnd"/>
      <w:r w:rsidRPr="00CE75D9">
        <w:rPr>
          <w:lang w:val="fr-FR"/>
        </w:rPr>
        <w:t xml:space="preserve"> et habitasse magna ut </w:t>
      </w:r>
      <w:proofErr w:type="spellStart"/>
      <w:r w:rsidRPr="00CE75D9">
        <w:rPr>
          <w:lang w:val="fr-FR"/>
        </w:rPr>
        <w:t>augue</w:t>
      </w:r>
      <w:proofErr w:type="spellEnd"/>
      <w:r w:rsidRPr="00CE75D9">
        <w:rPr>
          <w:lang w:val="fr-FR"/>
        </w:rPr>
        <w:t xml:space="preserve"> porta </w:t>
      </w:r>
      <w:proofErr w:type="spellStart"/>
      <w:r w:rsidRPr="00CE75D9">
        <w:rPr>
          <w:lang w:val="fr-FR"/>
        </w:rPr>
        <w:t>vut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adipiscing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dictumst</w:t>
      </w:r>
      <w:proofErr w:type="spellEnd"/>
      <w:r w:rsidRPr="00CE75D9">
        <w:rPr>
          <w:lang w:val="fr-FR"/>
        </w:rPr>
        <w:t xml:space="preserve"> porta </w:t>
      </w:r>
      <w:proofErr w:type="spellStart"/>
      <w:r w:rsidRPr="00CE75D9">
        <w:rPr>
          <w:lang w:val="fr-FR"/>
        </w:rPr>
        <w:t>ac</w:t>
      </w:r>
      <w:proofErr w:type="spellEnd"/>
      <w:r w:rsidRPr="00CE75D9">
        <w:rPr>
          <w:lang w:val="fr-FR"/>
        </w:rPr>
        <w:t xml:space="preserve">, a </w:t>
      </w:r>
      <w:proofErr w:type="spellStart"/>
      <w:r w:rsidRPr="00CE75D9">
        <w:rPr>
          <w:lang w:val="fr-FR"/>
        </w:rPr>
        <w:t>augue</w:t>
      </w:r>
      <w:proofErr w:type="spellEnd"/>
      <w:r w:rsidRPr="00CE75D9">
        <w:rPr>
          <w:lang w:val="fr-FR"/>
        </w:rPr>
        <w:t xml:space="preserve">, in </w:t>
      </w:r>
      <w:proofErr w:type="gramStart"/>
      <w:r w:rsidRPr="00CE75D9">
        <w:rPr>
          <w:lang w:val="fr-FR"/>
        </w:rPr>
        <w:t>nunc!</w:t>
      </w:r>
      <w:proofErr w:type="gram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Ultricies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ridiculus</w:t>
      </w:r>
      <w:proofErr w:type="spellEnd"/>
      <w:r w:rsidRPr="00CE75D9">
        <w:rPr>
          <w:lang w:val="fr-FR"/>
        </w:rPr>
        <w:t xml:space="preserve">, </w:t>
      </w:r>
      <w:proofErr w:type="spellStart"/>
      <w:r w:rsidRPr="00CE75D9">
        <w:rPr>
          <w:lang w:val="fr-FR"/>
        </w:rPr>
        <w:t>ridiculus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aliquam</w:t>
      </w:r>
      <w:proofErr w:type="spellEnd"/>
      <w:r w:rsidRPr="00CE75D9">
        <w:rPr>
          <w:lang w:val="fr-FR"/>
        </w:rPr>
        <w:t xml:space="preserve"> </w:t>
      </w:r>
      <w:proofErr w:type="spellStart"/>
      <w:r w:rsidRPr="00CE75D9">
        <w:rPr>
          <w:lang w:val="fr-FR"/>
        </w:rPr>
        <w:t>sed</w:t>
      </w:r>
      <w:proofErr w:type="spellEnd"/>
      <w:r w:rsidRPr="00CE75D9">
        <w:rPr>
          <w:lang w:val="fr-FR"/>
        </w:rPr>
        <w:t xml:space="preserve"> </w:t>
      </w:r>
      <w:proofErr w:type="spellStart"/>
      <w:proofErr w:type="gramStart"/>
      <w:r w:rsidRPr="00CE75D9">
        <w:rPr>
          <w:lang w:val="fr-FR"/>
        </w:rPr>
        <w:t>turpis</w:t>
      </w:r>
      <w:proofErr w:type="spellEnd"/>
      <w:r w:rsidRPr="00CE75D9">
        <w:rPr>
          <w:lang w:val="fr-FR"/>
        </w:rPr>
        <w:t>!</w:t>
      </w:r>
      <w:proofErr w:type="gramEnd"/>
      <w:r w:rsidRPr="00CE75D9">
        <w:rPr>
          <w:lang w:val="fr-FR"/>
        </w:rPr>
        <w:t xml:space="preserve"> </w:t>
      </w:r>
      <w:r w:rsidRPr="00533CAC">
        <w:rPr>
          <w:lang w:val="fr-FR"/>
        </w:rPr>
        <w:t xml:space="preserve">Mus </w:t>
      </w:r>
      <w:proofErr w:type="spellStart"/>
      <w:r w:rsidRPr="00533CAC">
        <w:rPr>
          <w:lang w:val="fr-FR"/>
        </w:rPr>
        <w:t>adipiscing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nisi</w:t>
      </w:r>
      <w:proofErr w:type="spellEnd"/>
      <w:r w:rsidRPr="00533CAC">
        <w:rPr>
          <w:lang w:val="fr-FR"/>
        </w:rPr>
        <w:t xml:space="preserve"> nec in </w:t>
      </w:r>
      <w:proofErr w:type="spellStart"/>
      <w:r w:rsidRPr="00533CAC">
        <w:rPr>
          <w:lang w:val="fr-FR"/>
        </w:rPr>
        <w:t>hac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quis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lacus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tempor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sociis</w:t>
      </w:r>
      <w:proofErr w:type="spellEnd"/>
      <w:r w:rsidRPr="00533CAC">
        <w:rPr>
          <w:lang w:val="fr-FR"/>
        </w:rPr>
        <w:t xml:space="preserve">, a </w:t>
      </w:r>
      <w:proofErr w:type="spellStart"/>
      <w:r w:rsidRPr="00533CAC">
        <w:rPr>
          <w:lang w:val="fr-FR"/>
        </w:rPr>
        <w:t>lundium</w:t>
      </w:r>
      <w:proofErr w:type="spellEnd"/>
      <w:r w:rsidRPr="00533CAC">
        <w:rPr>
          <w:lang w:val="fr-FR"/>
        </w:rPr>
        <w:t xml:space="preserve">, in </w:t>
      </w:r>
      <w:proofErr w:type="spellStart"/>
      <w:r w:rsidRPr="00533CAC">
        <w:rPr>
          <w:lang w:val="fr-FR"/>
        </w:rPr>
        <w:t>tempor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purus</w:t>
      </w:r>
      <w:proofErr w:type="spellEnd"/>
      <w:r w:rsidRPr="00533CAC">
        <w:rPr>
          <w:lang w:val="fr-FR"/>
        </w:rPr>
        <w:t xml:space="preserve"> </w:t>
      </w:r>
      <w:proofErr w:type="spellStart"/>
      <w:proofErr w:type="gramStart"/>
      <w:r w:rsidRPr="00533CAC">
        <w:rPr>
          <w:lang w:val="fr-FR"/>
        </w:rPr>
        <w:t>amet</w:t>
      </w:r>
      <w:proofErr w:type="spellEnd"/>
      <w:r w:rsidRPr="00533CAC">
        <w:rPr>
          <w:lang w:val="fr-FR"/>
        </w:rPr>
        <w:t>?</w:t>
      </w:r>
      <w:proofErr w:type="gram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Nisi</w:t>
      </w:r>
      <w:proofErr w:type="spellEnd"/>
      <w:r w:rsidRPr="00533CAC">
        <w:rPr>
          <w:lang w:val="fr-FR"/>
        </w:rPr>
        <w:t xml:space="preserve"> nunc </w:t>
      </w:r>
      <w:proofErr w:type="spellStart"/>
      <w:r w:rsidRPr="00533CAC">
        <w:rPr>
          <w:lang w:val="fr-FR"/>
        </w:rPr>
        <w:t>mid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sit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tortor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augue</w:t>
      </w:r>
      <w:proofErr w:type="spellEnd"/>
      <w:r w:rsidRPr="00533CAC">
        <w:rPr>
          <w:lang w:val="fr-FR"/>
        </w:rPr>
        <w:t xml:space="preserve"> nec </w:t>
      </w:r>
      <w:proofErr w:type="spellStart"/>
      <w:r w:rsidRPr="00533CAC">
        <w:rPr>
          <w:lang w:val="fr-FR"/>
        </w:rPr>
        <w:t>elit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lundium</w:t>
      </w:r>
      <w:proofErr w:type="spellEnd"/>
      <w:r w:rsidRPr="00533CAC">
        <w:rPr>
          <w:lang w:val="fr-FR"/>
        </w:rPr>
        <w:t xml:space="preserve"> eu et a, </w:t>
      </w:r>
      <w:proofErr w:type="spellStart"/>
      <w:r w:rsidRPr="00533CAC">
        <w:rPr>
          <w:lang w:val="fr-FR"/>
        </w:rPr>
        <w:t>porttitor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dapibus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platea</w:t>
      </w:r>
      <w:proofErr w:type="spellEnd"/>
      <w:r w:rsidRPr="00533CAC">
        <w:rPr>
          <w:lang w:val="fr-FR"/>
        </w:rPr>
        <w:t xml:space="preserve">. </w:t>
      </w:r>
      <w:proofErr w:type="spellStart"/>
      <w:r w:rsidRPr="00533CAC">
        <w:rPr>
          <w:lang w:val="fr-FR"/>
        </w:rPr>
        <w:t>Sagittis</w:t>
      </w:r>
      <w:proofErr w:type="spellEnd"/>
      <w:r w:rsidRPr="00533CAC">
        <w:rPr>
          <w:lang w:val="fr-FR"/>
        </w:rPr>
        <w:t xml:space="preserve">. </w:t>
      </w:r>
      <w:proofErr w:type="spellStart"/>
      <w:r w:rsidRPr="00533CAC">
        <w:rPr>
          <w:lang w:val="fr-FR"/>
        </w:rPr>
        <w:t>Aliquam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pid</w:t>
      </w:r>
      <w:proofErr w:type="spellEnd"/>
      <w:r w:rsidRPr="00533CAC">
        <w:rPr>
          <w:lang w:val="fr-FR"/>
        </w:rPr>
        <w:t xml:space="preserve"> et </w:t>
      </w:r>
      <w:proofErr w:type="spellStart"/>
      <w:r w:rsidRPr="00533CAC">
        <w:rPr>
          <w:lang w:val="fr-FR"/>
        </w:rPr>
        <w:t>elementum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adipiscing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pid</w:t>
      </w:r>
      <w:proofErr w:type="spellEnd"/>
      <w:r w:rsidRPr="00533CAC">
        <w:rPr>
          <w:lang w:val="fr-FR"/>
        </w:rPr>
        <w:t xml:space="preserve"> </w:t>
      </w:r>
      <w:proofErr w:type="spellStart"/>
      <w:r w:rsidRPr="00533CAC">
        <w:rPr>
          <w:lang w:val="fr-FR"/>
        </w:rPr>
        <w:t>purus</w:t>
      </w:r>
      <w:proofErr w:type="spellEnd"/>
      <w:r w:rsidRPr="00533CAC">
        <w:rPr>
          <w:lang w:val="fr-FR"/>
        </w:rPr>
        <w:t>, tristique.</w:t>
      </w:r>
    </w:p>
    <w:p w:rsidR="00CE75D9" w:rsidRPr="00CE75D9" w:rsidRDefault="00CE75D9" w:rsidP="00CE75D9"/>
    <w:sectPr w:rsidR="00CE75D9" w:rsidRPr="00CE75D9" w:rsidSect="0078323D">
      <w:footerReference w:type="default" r:id="rId15"/>
      <w:pgSz w:w="11906" w:h="16838"/>
      <w:pgMar w:top="2159" w:right="1418" w:bottom="1418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BEC" w:rsidRDefault="00D60BEC" w:rsidP="008E79FF">
      <w:pPr>
        <w:spacing w:after="0" w:line="240" w:lineRule="auto"/>
      </w:pPr>
      <w:r>
        <w:separator/>
      </w:r>
    </w:p>
  </w:endnote>
  <w:endnote w:type="continuationSeparator" w:id="0">
    <w:p w:rsidR="00D60BEC" w:rsidRDefault="00D60BEC" w:rsidP="008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69" w:rsidRDefault="00362860" w:rsidP="00362860"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519454F" wp14:editId="4584B8C6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AEB732" id="Rectangle 25" o:spid="_x0000_s1026" style="position:absolute;margin-left:-192.45pt;margin-top:38.35pt;width:628.55pt;height:96.45pt;rotation:15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oYmQIAAIwFAAAOAAAAZHJzL2Uyb0RvYy54bWysVNFu2yAUfZ+0f0C8r46tZG2iOlXUqtOk&#10;qq3aTn2mGGI0zGVA4mRfvws4Ttv1aZofEHAP53CPL/f8YtdpshXOKzA1LU8mlAjDoVFmXdMfT9df&#10;zijxgZmGaTCipnvh6cXy86fz3i5EBS3oRjiCJMYvelvTNgS7KArPW9ExfwJWGAxKcB0LuHTronGs&#10;R/ZOF9Vk8rXowTXWARfe4+5VDtJl4pdS8HAnpReB6Jri3UIaXRpf4lgsz9li7ZhtFR+uwf7hFh1T&#10;BkVHqisWGNk49RdVp7gDDzKccOgKkFJxkXLAbMrJu2weW2ZFygXN8Xa0yf8/Wn67vXdENTWtZpQY&#10;1uE/ekDXmFlrQXAPDeqtXyDu0d67YeVxGrPdSdcRB+jqfBK/ZAEmRXbJ4f3osNgFwnHzdH5Wzc5Q&#10;iWOsrKrpvEwSReaKnNb58E1AR+Kkpg4vk2jZ9sYH1EfoARLhHrRqrpXWaRHLRlxqR7YMfzjjXJhw&#10;EHiD1CbiDcSTmTTuFDHVnFyahb0WEafNg5DoEmZQpcuk+jwKNT/LvN2yRmTtWfIjU4/odPtEFlkl&#10;ao+8A8HbBCJvphiw8ZhIZT0ezKaPEln9eHBEJ0UwYTzYKQPuo2x0GFUz/mBMtiM68wLNHusm/Xp8&#10;Vt7ya4W/64b5cM8cviDcxK4Q7nCQGvqawjCjpAX3+6P9iMfCxiglPb7ImvpfG+YEJfq7wZKfl9Np&#10;fMJpMZ2dVrhwryMvryNm010C1kCZbpemER/0YSoddM/YPFZRFUPMcNSuKQ/usLgMuVNg++FitUow&#10;fLaWhRvzaHkkj67GcnzaPTNnh5oNWO63cHi9bPGudDM2njSw2gSQKtX10dfBb3zyqWCG9hR7yut1&#10;Qh2b6PIPAAAA//8DAFBLAwQUAAYACAAAACEAJc5x7+MAAAALAQAADwAAAGRycy9kb3ducmV2Lnht&#10;bEyPwU7DMBBE70j8g7VI3FqHFDlpiFMhUA4FVahplbMbmyQQr4PttqFfjznBcTVPM2/z1aQHclLW&#10;9QY53M0jIAobI3tsOex35SwF4rxAKQaDisO3crAqrq9ykUlzxq06Vb4loQRdJjh03o8Zpa7plBZu&#10;bkaFIXs3VgsfTttSacU5lOuBxlHEqBY9hoVOjOqpU81nddQcFqVds4/t5aV89eu6umzq56+3mvPb&#10;m+nxAYhXk/+D4Vc/qEMRnA7miNKRgcNskd4vA8shYQmQQKRJHAM5cIjZkgEtcvr/h+IHAAD//wMA&#10;UEsBAi0AFAAGAAgAAAAhALaDOJL+AAAA4QEAABMAAAAAAAAAAAAAAAAAAAAAAFtDb250ZW50X1R5&#10;cGVzXS54bWxQSwECLQAUAAYACAAAACEAOP0h/9YAAACUAQAACwAAAAAAAAAAAAAAAAAvAQAAX3Jl&#10;bHMvLnJlbHNQSwECLQAUAAYACAAAACEAAld6GJkCAACMBQAADgAAAAAAAAAAAAAAAAAuAgAAZHJz&#10;L2Uyb0RvYy54bWxQSwECLQAUAAYACAAAACEAJc5x7+MAAAALAQAADwAAAAAAAAAAAAAAAADzBAAA&#10;ZHJzL2Rvd25yZXYueG1sUEsFBgAAAAAEAAQA8wAAAAMGAAAAAA==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FB14BF0" wp14:editId="1FBAFF05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63A15" id="Rectangle 26" o:spid="_x0000_s1026" style="position:absolute;margin-left:-151.65pt;margin-top:54.6pt;width:786.35pt;height:83.5pt;rotation:8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MwwnwIAAIkFAAAOAAAAZHJzL2Uyb0RvYy54bWysVFFv2yAQfp+0/4B4X+1kSdZGdaqoVaZJ&#10;VRu1nfpMMMRomGNA4mS/fgc4btf1aZofLLj7+O7u47jLq0OryV44r8BUdHRWUiIMh1qZbUW/P60+&#10;nVPiAzM102BERY/C06vFxw+XnZ2LMTSga+EIkhg/72xFmxDsvCg8b0TL/BlYYdApwbUs4NZti9qx&#10;DtlbXYzLclZ04GrrgAvv0XqTnXSR+KUUPNxL6UUguqKYW0h/l/6b+C8Wl2y+dcw2ivdpsH/IomXK&#10;YNCB6oYFRnZO/UXVKu7AgwxnHNoCpFRcpBqwmlH5pprHhlmRakFxvB1k8v+Plt/t146ouqLjGSWG&#10;tXhHD6gaM1stCNpQoM76OeIe7dr1O4/LWO1BupY4QFUn5yV+SQIsihySwsdBYXEIhKPx4uJ8NptM&#10;KeHoG5WzcjJNd1BkrshpnQ9fBbQkLirqMJlEy/a3PmB8hJ4gEe5Bq3qltE4bt91ca0f2LF53OV5+&#10;XsUC8MgfMG0i2EA8lt3RUsQ6c2VpFY5aRJw2D0KiRJj+OGWSmlMMceofo2xuWC1y6GkSo48cWzmi&#10;Ux6JLLJKjD3w9gQnZCaJvJmix8ZjIvX0cDAr/k5C+eCAThHBhOFgqwy496rRYYia8SdhshxRmQ3U&#10;R2yadO/4przlK4V3dct8WDOHzweNOBLCPf6khq6i0K8oacD9es8e8djV6KWkw+dYUf9zx5ygRH8z&#10;2O8Xo8kkvt+0mUy/jHHjXns2rz1m114DtsAoZZeWER/0aSkdtM84OZYxKrqY4Ri7ojy40+Y65DGB&#10;s4eL5TLB8M1aFm7No+WRPKoae/Hp8Myc7Rs2YK/fwenpsvmbvs3YeNLAchdAqtTUL7r2euN7Tw3T&#10;z6Y4UF7vE+plgi5+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97Mww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 w:rsidR="004423EE">
      <w:tab/>
    </w:r>
    <w:r w:rsidR="004B3DDC">
      <w:rPr>
        <w:rFonts w:ascii="Calibri" w:hAnsi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80B" w:rsidRDefault="00DC480B">
    <w:pPr>
      <w:pStyle w:val="Pieddepage"/>
    </w:pP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3" behindDoc="0" locked="0" layoutInCell="1" allowOverlap="1" wp14:anchorId="36A0002D" wp14:editId="33339651">
              <wp:simplePos x="0" y="0"/>
              <wp:positionH relativeFrom="column">
                <wp:posOffset>-2598239</wp:posOffset>
              </wp:positionH>
              <wp:positionV relativeFrom="paragraph">
                <wp:posOffset>-8226</wp:posOffset>
              </wp:positionV>
              <wp:extent cx="7982712" cy="1225296"/>
              <wp:effectExtent l="0" t="1028700" r="37465" b="1022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712" cy="122529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691A08" id="Rectangle 21" o:spid="_x0000_s1026" style="position:absolute;margin-left:-204.6pt;margin-top:-.65pt;width:628.55pt;height:96.5pt;rotation:15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Y/mwIAAIwFAAAOAAAAZHJzL2Uyb0RvYy54bWysVN9P2zAQfp+0/8Hy+0gTUaAVKapATJMQ&#10;IH6IZ+PYTTTb59lu0+6v39lOU2A8TcuD5bv7/J3vy53PL7ZakY1wvgNT0/JoQokwHJrOrGr6/HT9&#10;7YwSH5hpmAIjaroTnl4svn457+1cVNCCaoQjSGL8vLc1bUOw86LwvBWa+SOwwmBQgtMsoOlWReNY&#10;j+xaFdVkclL04BrrgAvv0XuVg3SR+KUUPNxJ6UUgqqZ4t5BWl9bXuBaLczZfOWbbjg/XYP9wC806&#10;g0lHqisWGFm77i8q3XEHHmQ44qALkLLjItWA1ZSTD9U8tsyKVAuK4+0ok/9/tPx2c+9I19S0Kikx&#10;TOM/ekDVmFkpQdCHAvXWzxH3aO/dYHncxmq30mniAFWdTeKXJMCiyDYpvBsVFttAODpPZ2fVaVlR&#10;wjFWVtW0mp3EFEXmipzW+fBdgCZxU1OHl0m0bHPjQ4buIRHuQXXNdadUMmLbiEvlyIbhD2ecCxOm&#10;Q4J3SGUi3kA8mUmjp4il5uLSLuyUiDhlHoRElbCCKl0m9echUfOzzO6WNSLnniY9MvWIToUmssgq&#10;MffIOxC8LyDyZooBG4+J1NbjwSz6mCJnPxwc0SkjmDAe1J0B91k1KoxZM34vTJYjKvMKzQ77Jv16&#10;HCtv+XWHv+uG+XDPHE4QOvFVCHe4SAV9TWHYUdKC+/2ZP+KxsTFKSY8TWVP/a82coET9MNjys/L4&#10;OI5wMo6npxUa7m3k9W3ErPUlYA9gV+Pt0jbig9pvpQP9go/HMmbFEDMcc9eUB7c3LkN+KfD54WK5&#10;TDAcW8vCjXm0PJJHVWM7Pm1fmLNDzwZs91vYTy+bf2jdjI0nDSzXAWSX+vqg66A3jnxqmOF5im/K&#10;WzuhDo/o4g8AAAD//wMAUEsDBBQABgAIAAAAIQDXUsod4wAAAAsBAAAPAAAAZHJzL2Rvd25yZXYu&#10;eG1sTI/BTsMwDIbvSLxDZCRuW9pt2tbSdEKgHgaa0ArqOWtMW2iSkmRb2dNjTnCz5U+/vz/bjLpn&#10;J3S+s0ZAPI2Aoamt6kwj4O21mKyB+SCNkr01KOAbPWzy66tMpsqezR5PZWgYhRifSgFtCEPKua9b&#10;1NJP7YCGbu/WaRlodQ1XTp4pXPd8FkVLrmVn6EMrB3xosf4sj1rAvHDb5cf+8lQ8h21VXnbV49dL&#10;JcTtzXh/ByzgGP5g+NUndcjJ6WCPRnnWC5gsomRGLE3xHBgR68UqAXYgNIlXwPOM/++Q/wAAAP//&#10;AwBQSwECLQAUAAYACAAAACEAtoM4kv4AAADhAQAAEwAAAAAAAAAAAAAAAAAAAAAAW0NvbnRlbnRf&#10;VHlwZXNdLnhtbFBLAQItABQABgAIAAAAIQA4/SH/1gAAAJQBAAALAAAAAAAAAAAAAAAAAC8BAABf&#10;cmVscy8ucmVsc1BLAQItABQABgAIAAAAIQB6MKY/mwIAAIwFAAAOAAAAAAAAAAAAAAAAAC4CAABk&#10;cnMvZTJvRG9jLnhtbFBLAQItABQABgAIAAAAIQDXUsod4wAAAAsBAAAPAAAAAAAAAAAAAAAAAPUE&#10;AABkcnMvZG93bnJldi54bWxQSwUGAAAAAAQABADzAAAABQYAAAAA&#10;" fillcolor="#4bacc6 [3208]" stroked="f" strokeweight="2pt"/>
          </w:pict>
        </mc:Fallback>
      </mc:AlternateContent>
    </w: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1A5E57" wp14:editId="57A2234B">
              <wp:simplePos x="0" y="0"/>
              <wp:positionH relativeFrom="column">
                <wp:posOffset>-2079699</wp:posOffset>
              </wp:positionH>
              <wp:positionV relativeFrom="paragraph">
                <wp:posOffset>198705</wp:posOffset>
              </wp:positionV>
              <wp:extent cx="9987058" cy="1060450"/>
              <wp:effectExtent l="38100" t="704850" r="33655" b="69215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7058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3D12B" id="Rectangle 20" o:spid="_x0000_s1026" style="position:absolute;margin-left:-163.75pt;margin-top:15.65pt;width:786.4pt;height:83.5pt;rotation:8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CfngIAAIkFAAAOAAAAZHJzL2Uyb0RvYy54bWysVE1vGyEQvVfqf0Dcm127dj6srCMrkatK&#10;URolqXLGLNirsgwF7LX76zsD602a5lR1DwiYx5uZtw8ur/atYTvlQwO24qOTkjNlJdSNXVf8+9Py&#10;0zlnIQpbCwNWVfygAr+af/xw2bmZGsMGTK08QxIbZp2r+CZGNyuKIDeqFeEEnLIY1OBbEXHp10Xt&#10;RYfsrSnGZXladOBr50GqEHD3Jgf5PPFrrWT8pnVQkZmKY20xjT6NKxqL+aWYrb1wm0b2ZYh/qKIV&#10;jcWkA9WNiIJtffMXVdtIDwF0PJHQFqB1I1XqAbsZlW+6edwIp1IvKE5wg0zh/9HKu929Z01d8THK&#10;Y0WL/+gBVRN2bRTDPRSoc2GGuEd37/tVwCl1u9e+ZR5Q1cl5iV+SAJti+6TwYVBY7SOTuHlxcX5W&#10;TtETEmOj8rScTFOKInMRp/MhflHQMppU3GMxiVbsbkPE/Ag9QggewDT1sjEmLfx6dW082wn63eV4&#10;8XlJDeCRP2DGEtgCHcth2imoz9xZmsWDUYQz9kFplAjLH6dKkjnVkKf+McrbG1GrnHqaxOgzk5UJ&#10;nepIZMSqMffA2xMckZmEeDNFj6VjKnl6OJgVf6egfHBAp4xg43CwbSz497oxccia8UdhshykzArq&#10;A5om/Xc0TXBy2eC/uhUh3guP1wc38UmI33DQBrqKQz/jbAP+13v7hEdXY5SzDq9jxcPPrfCKM/PV&#10;ot8vRpMJ3d+0mEzPyK3+dWT1OmK37TWgBUapujQlfDTHqfbQPuPLsaCsGBJWYu6Ky+iPi+uYnwl8&#10;e6RaLBIM76wT8dY+OknkpCp58Wn/LLzrDRvR63dwvLpi9sa3GUsnLSy2EXSTTP2ia6833vdkmP5t&#10;ogfl9TqhXl7Q+W8AAAD//wMAUEsDBBQABgAIAAAAIQAyWwlh4gAAAAwBAAAPAAAAZHJzL2Rvd25y&#10;ZXYueG1sTI/BTsMwDIbvSLxDZCRuW7qWwVqaTtskkDghNpB2zBrTFhqnarK2vD3eCW6/5U+/P+fr&#10;ybZiwN43jhQs5hEIpNKZhioF74en2QqED5qMbh2hgh/0sC6ur3KdGTfSGw77UAkuIZ9pBXUIXSal&#10;L2u02s9dh8S7T9dbHXjsK2l6PXK5bWUcRffS6ob4Qq073NVYfu/PVsEmHnZf9ev2kPrtWL6kR/N8&#10;/DBK3d5Mm0cQAafwB8NFn9WhYKeTO5PxolUwS+KHJbMKkkUC4kLEd0tOJ07pKgFZ5PL/E8UvAAAA&#10;//8DAFBLAQItABQABgAIAAAAIQC2gziS/gAAAOEBAAATAAAAAAAAAAAAAAAAAAAAAABbQ29udGVu&#10;dF9UeXBlc10ueG1sUEsBAi0AFAAGAAgAAAAhADj9If/WAAAAlAEAAAsAAAAAAAAAAAAAAAAALwEA&#10;AF9yZWxzLy5yZWxzUEsBAi0AFAAGAAgAAAAhAHjKkJ+eAgAAiQUAAA4AAAAAAAAAAAAAAAAALgIA&#10;AGRycy9lMm9Eb2MueG1sUEsBAi0AFAAGAAgAAAAhADJbCWHiAAAADAEAAA8AAAAAAAAAAAAAAAAA&#10;+AQAAGRycy9kb3ducmV2LnhtbFBLBQYAAAAABAAEAPMAAAAHBgAAAAA=&#10;" fillcolor="#002a3f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201" w:rsidRDefault="007D4201" w:rsidP="00911932">
    <w:pPr>
      <w:spacing w:after="0"/>
      <w:ind w:right="-864"/>
      <w:jc w:val="right"/>
    </w:pP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73DA79A" wp14:editId="03538741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EE17A" id="Rectangle 12" o:spid="_x0000_s1026" style="position:absolute;margin-left:-192.45pt;margin-top:38.35pt;width:628.55pt;height:96.45pt;rotation:15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bmAIAAIwFAAAOAAAAZHJzL2Uyb0RvYy54bWysVFFv2yAQfp+0/4B4Xx1bydpEdaqoVadJ&#10;VVu1nfpMMcTWgGNA4mS/fgc4Ttv1aZofLO7u4zvu47jzi51WZCuc78DUtDyZUCIMh6Yz65r+eLr+&#10;ckaJD8w0TIERNd0LTy+Wnz+d93YhKmhBNcIRJDF+0duatiHYRVF43grN/AlYYTAowWkW0HTronGs&#10;R3atimoy+Vr04BrrgAvv0XuVg3SZ+KUUPNxJ6UUgqqZ4tpD+Lv1f4r9YnrPF2jHbdnw4BvuHU2jW&#10;GUw6Ul2xwMjGdX9R6Y478CDDCQddgJQdF6kGrKacvKvmsWVWpFpQHG9Hmfz/o+W323tHugbvrqLE&#10;MI139ICqMbNWgqAPBeqtXyDu0d67wfK4jNXupNPEAao6n8QvSYBFkV1SeD8qLHaBcHSezs+q2dmM&#10;Eo6xsqqm83IWUxSZK3Ja58M3AZrERU0dHibRsu2NDxl6gES4B9U1151SyYhtIy6VI1uGF844FyYc&#10;ErxBKhPxBuLOTBo9RSw1F5dWYa9ExCnzICSqhBVU6TCpP4+Jmp9ldresETn3LOmRqUd0KjSRRVaJ&#10;uUfegeBtAZE3UwzYuE2kth43ZtHHFDn7ceOIThnBhHGj7gy4j6pRYcya8QdhshxRmRdo9tg36erx&#10;WXnLrzu8rhvmwz1z+ILQiVMh3OFPKuhrCsOKkhbc74/8EY+NjVFKenyRNfW/NswJStR3gy0/L6fT&#10;+ISTMZ2dVmi415GX1xGz0ZeAPVCm06VlxAd1WEoH+hmHxypmxRAzHHPXlAd3MC5DnhQ4frhYrRIM&#10;n61l4cY8Wh7Jo6qxHZ92z8zZoWcDtvstHF4vW7xr3YyNOw2sNgFkl/r6qOugNz751DDDeIoz5bWd&#10;UMchuvwDAAD//wMAUEsDBBQABgAIAAAAIQAlznHv4wAAAAsBAAAPAAAAZHJzL2Rvd25yZXYueG1s&#10;TI/BTsMwEETvSPyDtUjcWocUOWmIUyFQDgVVqGmVsxubJBCvg+22oV+POcFxNU8zb/PVpAdyUtb1&#10;BjnczSMgChsje2w57HflLAXivEApBoOKw7dysCqur3KRSXPGrTpVviWhBF0mOHTejxmlrumUFm5u&#10;RoUhezdWCx9O21JpxTmU64HGUcSoFj2GhU6M6qlTzWd11BwWpV2zj+3lpXz167q6bOrnr7ea89ub&#10;6fEBiFeT/4PhVz+oQxGcDuaI0pGBw2yR3i8DyyFhCZBApEkcAzlwiNmSAS1y+v+H4gcAAP//AwBQ&#10;SwECLQAUAAYACAAAACEAtoM4kv4AAADhAQAAEwAAAAAAAAAAAAAAAAAAAAAAW0NvbnRlbnRfVHlw&#10;ZXNdLnhtbFBLAQItABQABgAIAAAAIQA4/SH/1gAAAJQBAAALAAAAAAAAAAAAAAAAAC8BAABfcmVs&#10;cy8ucmVsc1BLAQItABQABgAIAAAAIQAqpjNbmAIAAIwFAAAOAAAAAAAAAAAAAAAAAC4CAABkcnMv&#10;ZTJvRG9jLnhtbFBLAQItABQABgAIAAAAIQAlznHv4wAAAAsBAAAPAAAAAAAAAAAAAAAAAPIEAABk&#10;cnMvZG93bnJldi54bWxQSwUGAAAAAAQABADzAAAAAgYAAAAA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67886F4" wp14:editId="48DE1D47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CEBAB" id="Rectangle 13" o:spid="_x0000_s1026" style="position:absolute;margin-left:-151.65pt;margin-top:54.6pt;width:786.35pt;height:83.5pt;rotation:8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dnnwIAAIkFAAAOAAAAZHJzL2Uyb0RvYy54bWysVE1vGyEQvVfqf0Dcm107tptYWUdWIleV&#10;oiRKUuWMWfCisgwF7LX76zvAevPRnKruYQUzjzczj2EuLvetJjvhvAJT0dFJSYkwHGplNhX98bT6&#10;ckaJD8zUTIMRFT0ITy8Xnz9ddHYuxtCAroUjSGL8vLMVbUKw86LwvBEt8ydghUGnBNeygFu3KWrH&#10;OmRvdTEuy1nRgautAy68R+t1dtJF4pdS8HAnpReB6IpibiH9Xfqv479YXLD5xjHbKN6nwf4hi5Yp&#10;g0EHqmsWGNk69RdVq7gDDzKccGgLkFJxkWrAakblu2oeG2ZFqgXF8XaQyf8/Wn67u3dE1Xh3p5QY&#10;1uIdPaBqzGy0IGhDgTrr54h7tPeu33lcxmr30rXEAao6OSvxSxJgUWSfFD4MCot9IByN5+dns9lk&#10;SglH36iclZNpuoMic0VO63z4JqAlcVFRh8kkWra78QHjI/QIiXAPWtUrpXXauM36SjuyY/G6y/Hy&#10;dBULwCNvYNpEsIF4LLujpYh15srSKhy0iDhtHoREiTD9ccokNacY4tQ/R9ncsFrk0NMkRh85tnJE&#10;pzwSWWSVGHvg7QmOyEwSeTNFj43HROrp4WBW/IOE8sEBnSKCCcPBVhlwH1WjwxA144/CZDmiMmuo&#10;D9g06d7xTXnLVwrv6ob5cM8cPh804kgId/iTGrqKQr+ipAH3+yN7xGNXo5eSDp9jRf2vLXOCEv3d&#10;YL+fjyaT+H7TZjL9OsaNe+1Zv/aYbXsF2AKjlF1aRnzQx6V00D7j5FjGqOhihmPsivLgjpurkMcE&#10;zh4ulssEwzdrWbgxj5ZH8qhq7MWn/TNztm/YgL1+C8eny+bv+jZj40kDy20AqVJTv+ja643vPTVM&#10;P5viQHm9T6iXCbr4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HNBdn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>
      <w:rPr>
        <w:rFonts w:ascii="Calibri" w:hAnsi="Calibri"/>
      </w:rPr>
      <w:t xml:space="preserve"> </w:t>
    </w:r>
    <w:proofErr w:type="gramStart"/>
    <w:r>
      <w:t>v</w:t>
    </w:r>
    <w:proofErr w:type="gramEnd"/>
    <w:r>
      <w:t xml:space="preserve"> </w:t>
    </w:r>
    <w:sdt>
      <w:sdtPr>
        <w:rPr>
          <w:rFonts w:ascii="Calibri" w:hAnsi="Calibri"/>
        </w:rPr>
        <w:alias w:val="Version"/>
        <w:tag w:val="Version"/>
        <w:id w:val="-5736609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3EF0">
          <w:rPr>
            <w:rFonts w:ascii="Calibri" w:hAnsi="Calibri"/>
          </w:rPr>
          <w:t>1.0</w:t>
        </w:r>
      </w:sdtContent>
    </w:sdt>
    <w:r>
      <w:rPr>
        <w:rFonts w:ascii="Calibri" w:hAnsi="Calibri"/>
      </w:rPr>
      <w:t xml:space="preserve"> | </w:t>
    </w:r>
    <w:sdt>
      <w:sdtPr>
        <w:rPr>
          <w:rFonts w:ascii="Calibri" w:hAnsi="Calibri"/>
        </w:rPr>
        <w:alias w:val="Date de publication"/>
        <w:tag w:val=""/>
        <w:id w:val="1493528011"/>
        <w:dataBinding w:prefixMappings="xmlns:ns0='http://schemas.microsoft.com/office/2006/coverPageProps' " w:xpath="/ns0:CoverPageProperties[1]/ns0:PublishDate[1]" w:storeItemID="{55AF091B-3C7A-41E3-B477-F2FDAA23CFDA}"/>
        <w:date w:fullDate="2013-06-13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2B3EF0">
          <w:rPr>
            <w:rFonts w:ascii="Calibri" w:hAnsi="Calibri"/>
          </w:rPr>
          <w:t>13/06/2013</w:t>
        </w:r>
      </w:sdtContent>
    </w:sdt>
    <w:r>
      <w:rPr>
        <w:rFonts w:ascii="Calibri" w:hAnsi="Calibri"/>
      </w:rPr>
      <w:t xml:space="preserve"> | Page </w:t>
    </w:r>
    <w:r w:rsidRPr="00CE75D9">
      <w:rPr>
        <w:rFonts w:ascii="Calibri" w:hAnsi="Calibri"/>
        <w:b/>
      </w:rPr>
      <w:fldChar w:fldCharType="begin"/>
    </w:r>
    <w:r w:rsidRPr="00CE75D9">
      <w:rPr>
        <w:rFonts w:ascii="Calibri" w:hAnsi="Calibri"/>
        <w:b/>
      </w:rPr>
      <w:instrText xml:space="preserve"> PAGE   \* MERGEFORMAT </w:instrText>
    </w:r>
    <w:r w:rsidRPr="00CE75D9">
      <w:rPr>
        <w:rFonts w:ascii="Calibri" w:hAnsi="Calibri"/>
        <w:b/>
      </w:rPr>
      <w:fldChar w:fldCharType="separate"/>
    </w:r>
    <w:r w:rsidR="00427102">
      <w:rPr>
        <w:rFonts w:ascii="Calibri" w:hAnsi="Calibri"/>
        <w:b/>
        <w:noProof/>
      </w:rPr>
      <w:t>1</w:t>
    </w:r>
    <w:r w:rsidRPr="00CE75D9">
      <w:rPr>
        <w:rFonts w:ascii="Calibri" w:hAnsi="Calibri"/>
        <w:b/>
      </w:rPr>
      <w:fldChar w:fldCharType="end"/>
    </w:r>
    <w:r w:rsidRPr="00CE75D9">
      <w:rPr>
        <w:rFonts w:ascii="Calibri" w:hAnsi="Calibri"/>
        <w:b/>
      </w:rPr>
      <w:t xml:space="preserve"> </w:t>
    </w:r>
    <w:r>
      <w:rPr>
        <w:rFonts w:ascii="Calibri" w:hAnsi="Calibri"/>
      </w:rPr>
      <w:t xml:space="preserve">sur </w:t>
    </w:r>
    <w:r w:rsidR="00E471A7" w:rsidRPr="00CE75D9">
      <w:rPr>
        <w:rFonts w:ascii="Calibri" w:hAnsi="Calibri"/>
        <w:i/>
      </w:rPr>
      <w:fldChar w:fldCharType="begin"/>
    </w:r>
    <w:r w:rsidR="00E471A7" w:rsidRPr="00CE75D9">
      <w:rPr>
        <w:rFonts w:ascii="Calibri" w:hAnsi="Calibri"/>
        <w:i/>
      </w:rPr>
      <w:instrText xml:space="preserve"> SECTIONPAGES  \* Arabic  \* MERGEFORMAT </w:instrText>
    </w:r>
    <w:r w:rsidR="00E471A7" w:rsidRPr="00CE75D9">
      <w:rPr>
        <w:rFonts w:ascii="Calibri" w:hAnsi="Calibri"/>
        <w:i/>
      </w:rPr>
      <w:fldChar w:fldCharType="separate"/>
    </w:r>
    <w:r w:rsidR="00427102">
      <w:rPr>
        <w:rFonts w:ascii="Calibri" w:hAnsi="Calibri"/>
        <w:i/>
        <w:noProof/>
      </w:rPr>
      <w:t>5</w:t>
    </w:r>
    <w:r w:rsidR="00E471A7" w:rsidRPr="00CE75D9">
      <w:rPr>
        <w:rFonts w:ascii="Calibri" w:hAnsi="Calibri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BEC" w:rsidRDefault="00D60BEC" w:rsidP="008E79FF">
      <w:pPr>
        <w:spacing w:after="0" w:line="240" w:lineRule="auto"/>
      </w:pPr>
      <w:r>
        <w:separator/>
      </w:r>
    </w:p>
  </w:footnote>
  <w:footnote w:type="continuationSeparator" w:id="0">
    <w:p w:rsidR="00D60BEC" w:rsidRDefault="00D60BEC" w:rsidP="008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FF" w:rsidRDefault="0078323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62887D68" wp14:editId="293FFCD0">
          <wp:simplePos x="0" y="0"/>
          <wp:positionH relativeFrom="page">
            <wp:posOffset>182880</wp:posOffset>
          </wp:positionH>
          <wp:positionV relativeFrom="page">
            <wp:posOffset>182880</wp:posOffset>
          </wp:positionV>
          <wp:extent cx="950976" cy="621792"/>
          <wp:effectExtent l="0" t="0" r="1905" b="6985"/>
          <wp:wrapNone/>
          <wp:docPr id="292" name="Image 292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976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ED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6D27EF9" wp14:editId="245DCDE8">
              <wp:simplePos x="0" y="0"/>
              <wp:positionH relativeFrom="margin">
                <wp:posOffset>3941921</wp:posOffset>
              </wp:positionH>
              <wp:positionV relativeFrom="margin">
                <wp:posOffset>-809204</wp:posOffset>
              </wp:positionV>
              <wp:extent cx="2635860" cy="541669"/>
              <wp:effectExtent l="0" t="0" r="0" b="0"/>
              <wp:wrapNone/>
              <wp:docPr id="2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60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0EDC" w:rsidRDefault="00D60BEC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5653788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3BC9">
                                <w:t>Spécifications</w:t>
                              </w:r>
                            </w:sdtContent>
                          </w:sdt>
                        </w:p>
                        <w:p w:rsidR="00570EDC" w:rsidRDefault="00570EDC" w:rsidP="00570ED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27EF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10.4pt;margin-top:-63.7pt;width:207.55pt;height:4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53EAIAAPgDAAAOAAAAZHJzL2Uyb0RvYy54bWysU01v2zAMvQ/YfxB0X+x4SZoYcYquXYcB&#10;3QfQ7bKbIsmxMEnUJCV2+utHyWkabLdhPgiiST7yPVLr68FocpA+KLANnU5KSqTlIJTdNfT7t/s3&#10;S0pCZFYwDVY29CgDvd68frXuXS0r6EAL6QmC2FD3rqFdjK4uisA7aViYgJMWnS14wyKaflcIz3pE&#10;N7qoynJR9OCF88BlCPj3bnTSTcZvW8njl7YNMhLdUOwt5tPnc5vOYrNm9c4z1yl+aoP9QxeGKYtF&#10;z1B3LDKy9+ovKKO4hwBtnHAwBbSt4jJzQDbT8g82jx1zMnNBcYI7yxT+Hyz/fPjqiRINra4osczg&#10;jH7gpIiQJMohSlIljXoXagx9dBgch3cw4Kwz3+AegP8MxMJtx+xO3ngPfSeZwB6nKbO4SB1xQgLZ&#10;9p9AYC22j5CBhtabJCBKQhAdZ3U8zwf7IBx/Vou38+UCXRx989l0sVjlEqx+znY+xA8SDEmXhnqc&#10;f0Znh4cQUzesfg5JxSzcK63zDmhL+oau5tU8J1x4jIq4olqZhi7L9I1Lk0i+tyInR6b0eMcC2p5Y&#10;J6Ij5ThsBwxMUmxBHJG/h3EV8engpQP/REmPa9jQ8GvPvKREf7So4Wo6m6W9zcZsflWh4S8920sP&#10;sxyhGhopGa+3Me/6yPUGtW5VluGlk1OvuF5ZndNTSPt7aeeolwe7+Q0AAP//AwBQSwMEFAAGAAgA&#10;AAAhAEUEZXnhAAAADQEAAA8AAABkcnMvZG93bnJldi54bWxMj8FOwzAQRO9I/IO1SNxaOyEtNMSp&#10;EIgrqIVW4raNt0lEvI5itwl/j3uC486OZt4U68l24kyDbx1rSOYKBHHlTMu1hs+P19kDCB+QDXaO&#10;ScMPeViX11cF5saNvKHzNtQihrDPUUMTQp9L6auGLPq564nj7+gGiyGeQy3NgGMMt51MlVpKiy3H&#10;hgZ7em6o+t6erIbd2/Frn6n3+sUu+tFNSrJdSa1vb6anRxCBpvBnhgt+RIcyMh3ciY0XnYZlqiJ6&#10;0DBL0vsMxMWi7hYrEIeoZWkCsizk/xXlLwAAAP//AwBQSwECLQAUAAYACAAAACEAtoM4kv4AAADh&#10;AQAAEwAAAAAAAAAAAAAAAAAAAAAAW0NvbnRlbnRfVHlwZXNdLnhtbFBLAQItABQABgAIAAAAIQA4&#10;/SH/1gAAAJQBAAALAAAAAAAAAAAAAAAAAC8BAABfcmVscy8ucmVsc1BLAQItABQABgAIAAAAIQCI&#10;Pd53EAIAAPgDAAAOAAAAAAAAAAAAAAAAAC4CAABkcnMvZTJvRG9jLnhtbFBLAQItABQABgAIAAAA&#10;IQBFBGV54QAAAA0BAAAPAAAAAAAAAAAAAAAAAGoEAABkcnMvZG93bnJldi54bWxQSwUGAAAAAAQA&#10;BADzAAAAeAUAAAAA&#10;" filled="f" stroked="f">
              <v:textbox>
                <w:txbxContent>
                  <w:p w:rsidR="00570EDC" w:rsidRDefault="00594D56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56537885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B3BC9">
                          <w:t>Spécifications</w:t>
                        </w:r>
                      </w:sdtContent>
                    </w:sdt>
                  </w:p>
                  <w:p w:rsidR="00570EDC" w:rsidRDefault="00570EDC" w:rsidP="00570EDC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5" behindDoc="0" locked="0" layoutInCell="1" allowOverlap="1" wp14:anchorId="3DB100A4" wp14:editId="4A7278BB">
              <wp:simplePos x="0" y="0"/>
              <wp:positionH relativeFrom="column">
                <wp:posOffset>-1185285</wp:posOffset>
              </wp:positionH>
              <wp:positionV relativeFrom="paragraph">
                <wp:posOffset>-1141094</wp:posOffset>
              </wp:positionV>
              <wp:extent cx="7726680" cy="1060704"/>
              <wp:effectExtent l="38100" t="476250" r="45720" b="4826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5F1400" id="Rectangle 15" o:spid="_x0000_s1026" style="position:absolute;margin-left:-93.35pt;margin-top:-89.85pt;width:608.4pt;height:83.5pt;rotation:-7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J0ng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O6VE&#10;sw579ICqMb1RguAeCtQbN0fco7m3g+VwGardS9sRC6hqWRRnOX5RBCyL7KPGh1FjsfeE4+ZsVk6n&#10;Z9gKjr4in+azfBKCZIktsBrr/DcBHQmLilpMJ9Ky3Y3zCXqEBLgD1darVqlo2M36SlmyY6Hhebn8&#10;uhrY38CUDmAN4VhiDDtZqDTVFlf+oETAKf0gJIqE6ZcxkzieYoxT/yzSdsNqkUKfRjES9YiOVUay&#10;wCox9sg7EISxf8ubKAZsOCbiVI8Hk+JjiBQ9JJQOjugYEbQfD3atBvtRNcofD8uEPwqT5AjKrKE+&#10;4NjEzmMrneGrFnt1w5y/ZxYvEG7io+Dv8CcV9BWFYUVJA/b3R/sBj3ONXkp6vJAVdb+2zApK1HeN&#10;E39eTCbhBkdjcjor0bCvPevXHr3trgBHoIjZxWXAe3VcSgvdM74dyxAVXUxzjF1R7u3RuPLpocDX&#10;h4vlMsLw1hrmb/Sj4YE8qBpm8Wn/zKwZBtbjrN/C8fKy+bu5TdhwUsNy60G2cahfdB30xhsfB2Z4&#10;ncKT8tqOqJc3dPEHAAD//wMAUEsDBBQABgAIAAAAIQD0bHoQ3wAAAA4BAAAPAAAAZHJzL2Rvd25y&#10;ZXYueG1sTI8xT8MwEIV3JP6DdUhsrZ0gJSXEqVAlhnZr04HRjY8kwj5HttuGf48zwfbu3tO77+rt&#10;bA27oQ+jIwnZWgBD6pweqZdwbj9WG2AhKtLKOEIJPxhg2zw+1KrS7k5HvJ1iz1IJhUpJGGKcKs5D&#10;N6BVYe0mpOR9OW9VTKPvufbqnsqt4bkQBbdqpHRhUBPuBuy+T1crYb8/jtMBizH3hzzbzZ+tItNK&#10;+fw0v78BizjHvzAs+AkdmsR0cVfSgRkJq2xTlCm7qPI1qSUjXkQG7LLs8hJ4U/P/bzS/AAAA//8D&#10;AFBLAQItABQABgAIAAAAIQC2gziS/gAAAOEBAAATAAAAAAAAAAAAAAAAAAAAAABbQ29udGVudF9U&#10;eXBlc10ueG1sUEsBAi0AFAAGAAgAAAAhADj9If/WAAAAlAEAAAsAAAAAAAAAAAAAAAAALwEAAF9y&#10;ZWxzLy5yZWxzUEsBAi0AFAAGAAgAAAAhAJNMYnSeAgAAiwUAAA4AAAAAAAAAAAAAAAAALgIAAGRy&#10;cy9lMm9Eb2MueG1sUEsBAi0AFAAGAAgAAAAhAPRsehDfAAAADgEAAA8AAAAAAAAAAAAAAAAA+AQA&#10;AGRycy9kb3ducmV2LnhtbFBLBQYAAAAABAAEAPMAAAAEBgAAAAA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E8004" wp14:editId="09D1EA61">
              <wp:simplePos x="0" y="0"/>
              <wp:positionH relativeFrom="column">
                <wp:posOffset>-1433195</wp:posOffset>
              </wp:positionH>
              <wp:positionV relativeFrom="paragraph">
                <wp:posOffset>-1472565</wp:posOffset>
              </wp:positionV>
              <wp:extent cx="7982585" cy="1226820"/>
              <wp:effectExtent l="38100" t="1028700" r="0" b="102108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0EB4C6" id="Rectangle 7" o:spid="_x0000_s1026" style="position:absolute;margin-left:-112.85pt;margin-top:-115.95pt;width:628.55pt;height:96.6pt;rotation:-1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LfnQIAAIwFAAAOAAAAZHJzL2Uyb0RvYy54bWysVFFv2yAQfp+0/4B4X51YTZNGdaqoVadJ&#10;VVs1nfpMMcRomGNA4mS/fgfYbtf1aZofLOC+++7u47iLy0OryV44r8BUdHoyoUQYDrUy24p+f7r5&#10;sqDEB2ZqpsGIih6Fp5erz58uOrsUJTSga+EIkhi/7GxFmxDssig8b0TL/AlYYdAowbUs4NZti9qx&#10;DtlbXZSTyVnRgautAy68x9PrbKSrxC+l4OFeSi8C0RXF3EL6u/R/if9idcGWW8dso3ifBvuHLFqm&#10;DAYdqa5ZYGTn1F9UreIOPMhwwqEtQErFRaoBq5lO3lWzaZgVqRYUx9tRJv//aPnd/sERVVd0Tolh&#10;LV7RI4rGzFYLMo/ydNYvEbWxD67feVzGWg/StcQBalpO5pP4JQmwKHJICh9HhcUhEI6H8/NFOVvM&#10;KOFom5bl2aJMd1BktshqnQ9fBbQkLirqMJtEy/a3PmAGCB0gEe5Bq/pGaZ02sW3ElXZkz/DCGefC&#10;hFmsAr3+QGoT8QaiZzbHkyIWm8tLq3DUIuK0eRQSVcIKypRM6s/XQPWPaT5uWC1y7FnSo488pJXy&#10;SGSRVWLskbcnGJCZJPJmih4b3URq69Exi/5BQtlxRKeIYMLo2CoD7qNqdBijZvwgTJYjKvMC9RH7&#10;Jl0+Pitv+Y3C67plPjwwhy8ID3EqhHv8SQ1dRaFfUdKA+/XRecRjY6OVkg5fZEX9zx1zghL9zWDL&#10;n09PT+MTTpvT2Rw7h7i3lpe3FrNrrwB7YJqyS8uID3pYSgftMw6PdYyKJmY4xq4oD27YXIU8KXD8&#10;cLFeJxg+W8vCrdlYHsmjqrEdnw7PzNm+ZwO2+x0Mr5ct37VuxkZPA+tdAKlSX7/q2uuNTz41TD+e&#10;4kx5u0+o1yG6+g0AAP//AwBQSwMEFAAGAAgAAAAhADxTbaDjAAAADgEAAA8AAABkcnMvZG93bnJl&#10;di54bWxMj8tOwzAQRfdI/IM1SGxQ6zyAhBCngoqHxI60KlsndhPTeBzZbhv+HmcFu3kc3TlTriY9&#10;kJO0ThlkEC8jIBJbIxR2DLab10UOxHmOgg8GJYMf6WBVXV6UvBDmjJ/yVPuOhBB0BWfQez8WlLq2&#10;l5q7pRklht3eWM19aG1HheXnEK4HmkTRPdVcYbjQ81Gue9ke6qNmsDd59jyq76/1jXrZHd4/7Fu9&#10;bRi7vpqeHoF4Ofk/GGb9oA5VcGrMEYUjA4NFktxlgZ2rNH4AMjNRGt8CacIszTOgVUn/v1H9AgAA&#10;//8DAFBLAQItABQABgAIAAAAIQC2gziS/gAAAOEBAAATAAAAAAAAAAAAAAAAAAAAAABbQ29udGVu&#10;dF9UeXBlc10ueG1sUEsBAi0AFAAGAAgAAAAhADj9If/WAAAAlAEAAAsAAAAAAAAAAAAAAAAALwEA&#10;AF9yZWxzLy5yZWxzUEsBAi0AFAAGAAgAAAAhADMmUt+dAgAAjAUAAA4AAAAAAAAAAAAAAAAALgIA&#10;AGRycy9lMm9Eb2MueG1sUEsBAi0AFAAGAAgAAAAhADxTbaDjAAAADgEAAA8AAAAAAAAAAAAAAAAA&#10;9wQAAGRycy9kb3ducmV2LnhtbFBLBQYAAAAABAAEAPMAAAAHBgAAAAA=&#10;" fillcolor="#4bacc6 [3208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FF" w:rsidRDefault="00377C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1552" behindDoc="0" locked="0" layoutInCell="1" allowOverlap="1" wp14:anchorId="27047983" wp14:editId="71B665A3">
          <wp:simplePos x="0" y="0"/>
          <wp:positionH relativeFrom="margin">
            <wp:posOffset>-517855</wp:posOffset>
          </wp:positionH>
          <wp:positionV relativeFrom="margin">
            <wp:posOffset>-852170</wp:posOffset>
          </wp:positionV>
          <wp:extent cx="1044575" cy="685800"/>
          <wp:effectExtent l="0" t="0" r="3175" b="0"/>
          <wp:wrapNone/>
          <wp:docPr id="293" name="Image 293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5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2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BB476A" wp14:editId="7DAFAD8F">
              <wp:simplePos x="0" y="0"/>
              <wp:positionH relativeFrom="margin">
                <wp:posOffset>2922905</wp:posOffset>
              </wp:positionH>
              <wp:positionV relativeFrom="margin">
                <wp:posOffset>-596944</wp:posOffset>
              </wp:positionV>
              <wp:extent cx="3563199" cy="541669"/>
              <wp:effectExtent l="0" t="0" r="0" b="0"/>
              <wp:wrapNone/>
              <wp:docPr id="2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3199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52D8" w:rsidRDefault="00D60BEC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-803074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3BC9">
                                <w:t>Spécifications</w:t>
                              </w:r>
                            </w:sdtContent>
                          </w:sdt>
                          <w:r w:rsidR="00570EDC">
                            <w:t xml:space="preserve"> p</w:t>
                          </w:r>
                          <w:r w:rsidR="00C652D8">
                            <w:t xml:space="preserve">ar </w:t>
                          </w:r>
                          <w:sdt>
                            <w:sdtPr>
                              <w:alias w:val="Auteur "/>
                              <w:tag w:val=""/>
                              <w:id w:val="33556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3BC9">
                                <w:t xml:space="preserve">Thibault Virsolvy, Benjamin </w:t>
                              </w:r>
                              <w:proofErr w:type="spellStart"/>
                              <w:r w:rsidR="008B3BC9">
                                <w:t>Widawski</w:t>
                              </w:r>
                              <w:proofErr w:type="spellEnd"/>
                              <w:r w:rsidR="008B3BC9">
                                <w:t>, Maximilien Gomes, Yassine Ammar</w:t>
                              </w:r>
                            </w:sdtContent>
                          </w:sdt>
                        </w:p>
                        <w:p w:rsidR="00C652D8" w:rsidRDefault="00C652D8" w:rsidP="00C652D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B476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0.15pt;margin-top:-47pt;width:280.5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zHEwIAAP8DAAAOAAAAZHJzL2Uyb0RvYy54bWysU02P2yAQvVfqf0DcG8fORzdWyGq7260q&#10;bT+kbS+9EYxjVGAokNjZX98BZ7NRe6vqAwIP82bem8f6ejCaHKQPCiyj5WRKibQCGmV3jH7/dv/m&#10;ipIQuW24BisZPcpArzevX617V8sKOtCN9ARBbKh7x2gXo6uLIohOGh4m4KTFYAve8IhHvysaz3tE&#10;N7qoptNl0YNvnAchQ8C/d2OQbjJ+20oRv7RtkJFoRrG3mFef121ai82a1zvPXafEqQ3+D10YriwW&#10;PUPd8cjJ3qu/oIwSHgK0cSLAFNC2SsjMAdmU0z/YPHbcycwFxQnuLFP4f7Di8+GrJ6phtJpRYrnB&#10;Gf3ASZFGkiiHKEmVNOpdqPHqo8PLcXgHA8468w3uAcTPQCzcdtzu5I330HeSN9hjmTKLi9QRJySQ&#10;bf8JGqzF9xEy0NB6kwRESQii46yO5/lgH0Tgz9liOStXK0oExhbzcrlc5RK8fs52PsQPEgxJG0Y9&#10;zj+j88NDiKkbXj9fScUs3Cutswe0JT2jq0W1yAkXEaMiWlQrw+jVNH2jaRLJ97bJyZErPe6xgLYn&#10;1onoSDkO2yGLnCVJimyhOaIMHkZH4gvCTQf+iZIe3cho+LXnXlKiP1qUclXO58m++TBfvK3w4C8j&#10;28sItwKhGI2UjNvbmC0/Ur5ByVuV1Xjp5NQyuiyLdHoRycaX53zr5d1ufgMAAP//AwBQSwMEFAAG&#10;AAgAAAAhAJ+rOTbfAAAACwEAAA8AAABkcnMvZG93bnJldi54bWxMj8FuwjAMhu+T9g6RJ+0GCdAx&#10;6JqiiWnXTcBA2i00pq3WOFUTaPf2M6dxtP3p9/dnq8E14oJdqD1pmIwVCKTC25pKDV+799ECRIiG&#10;rGk8oYZfDLDK7+8yk1rf0wYv21gKDqGQGg1VjG0qZSgqdCaMfYvEt5PvnIk8dqW0nek53DVyqtRc&#10;OlMTf6hMi+sKi5/t2WnYf5y+D4n6LN/cU9v7QUlyS6n148Pw+gIi4hD/Ybjqszrk7HT0Z7JBNBqS&#10;uZoxqmG0TLjUlVDTSQLiyKvFM8g8k7cd8j8AAAD//wMAUEsBAi0AFAAGAAgAAAAhALaDOJL+AAAA&#10;4QEAABMAAAAAAAAAAAAAAAAAAAAAAFtDb250ZW50X1R5cGVzXS54bWxQSwECLQAUAAYACAAAACEA&#10;OP0h/9YAAACUAQAACwAAAAAAAAAAAAAAAAAvAQAAX3JlbHMvLnJlbHNQSwECLQAUAAYACAAAACEA&#10;L4wMxxMCAAD/AwAADgAAAAAAAAAAAAAAAAAuAgAAZHJzL2Uyb0RvYy54bWxQSwECLQAUAAYACAAA&#10;ACEAn6s5Nt8AAAALAQAADwAAAAAAAAAAAAAAAABtBAAAZHJzL2Rvd25yZXYueG1sUEsFBgAAAAAE&#10;AAQA8wAAAHkFAAAAAA==&#10;" filled="f" stroked="f">
              <v:textbox>
                <w:txbxContent>
                  <w:p w:rsidR="00C652D8" w:rsidRDefault="00594D56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-80307448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B3BC9">
                          <w:t>Spécifications</w:t>
                        </w:r>
                      </w:sdtContent>
                    </w:sdt>
                    <w:r w:rsidR="00570EDC">
                      <w:t xml:space="preserve"> p</w:t>
                    </w:r>
                    <w:r w:rsidR="00C652D8">
                      <w:t xml:space="preserve">ar </w:t>
                    </w:r>
                    <w:sdt>
                      <w:sdtPr>
                        <w:alias w:val="Auteur "/>
                        <w:tag w:val=""/>
                        <w:id w:val="3355622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B3BC9">
                          <w:t xml:space="preserve">Thibault Virsolvy, Benjamin </w:t>
                        </w:r>
                        <w:proofErr w:type="spellStart"/>
                        <w:r w:rsidR="008B3BC9">
                          <w:t>Widawski</w:t>
                        </w:r>
                        <w:proofErr w:type="spellEnd"/>
                        <w:r w:rsidR="008B3BC9">
                          <w:t>, Maximilien Gomes, Yassine Ammar</w:t>
                        </w:r>
                      </w:sdtContent>
                    </w:sdt>
                  </w:p>
                  <w:p w:rsidR="00C652D8" w:rsidRDefault="00C652D8" w:rsidP="00C652D8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A2311F" wp14:editId="04435AF1">
              <wp:simplePos x="0" y="0"/>
              <wp:positionH relativeFrom="column">
                <wp:posOffset>-1034042</wp:posOffset>
              </wp:positionH>
              <wp:positionV relativeFrom="paragraph">
                <wp:posOffset>-1104341</wp:posOffset>
              </wp:positionV>
              <wp:extent cx="7726680" cy="1060704"/>
              <wp:effectExtent l="38100" t="476250" r="45720" b="48260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3C6C3C" id="Rectangle 11" o:spid="_x0000_s1026" style="position:absolute;margin-left:-81.4pt;margin-top:-86.95pt;width:608.4pt;height:83.5pt;rotation:-7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C0nw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KyjR&#10;rMMePaBqTG+UILiHAvXGzRH3aO7tYDlchmr30nbEAqpaFsVZjl8UAcsi+6jxYdRY7D3huDmbldPp&#10;GbaCo6/Ip/ksn4QgWWILrMY6/01AR8KiohbTibRsd+N8gh4hAe5AtfWqVSoadrO+UpbsWGh4Xi6/&#10;rgb2NzClA1hDOJYYw04WKk21xZU/KBFwSj8IiSJh+mXMJI6nGOPUP4u03bBapNCnUYxEPaJjlZEs&#10;sEqMPfIOBGHs3/ImigEbjok41ePBpPgYIkUPCaWDIzpGBO3Hg12rwX5UjfLHwzLhj8IkOYIya6gP&#10;ODax89hKZ/iqxV7dMOfvmcULhJv4KPg7/EkFfUVhWFHSgP390X7A41yjl5IeL2RF3a8ts4IS9V3j&#10;xJ8Xk0m4wdGYnM5KNOxrz/q1R2+7K8ARwKHG7OIy4L06LqWF7hnfjmWIii6mOcauKPf2aFz59FDg&#10;68PFchlheGsN8zf60fBAHlQNs/i0f2bWDAPrcdZv4Xh52fzd3CZsOKlhufUg2zjUL7oOeuONjwMz&#10;vE7hSXltR9TLG7r4AwAA//8DAFBLAwQUAAYACAAAACEAwdZH/uAAAAANAQAADwAAAGRycy9kb3du&#10;cmV2LnhtbEyPMU/DMBCFdyT+g3VIbK2TAIGGOBWqxNBubRgY3fhILOxzZLtt+Pc4U7vd3Xt69716&#10;PVnDzuiDdiQgX2bAkDqnNPUCvtrPxRuwECUpaRyhgD8MsG7u72pZKXehPZ4PsWcphEIlBQwxjhXn&#10;oRvQyrB0I1LSfpy3MqbV91x5eUnh1vAiy0pupab0YZAjbgbsfg8nK2C73etxh6Uu/K7IN9N3K8m0&#10;Qjw+TB/vwCJO8WqGGT+hQ5OYju5EKjAjYJGXRWKP8/T6tAI2e7KX51TwmG7lCnhT89sWzT8AAAD/&#10;/wMAUEsBAi0AFAAGAAgAAAAhALaDOJL+AAAA4QEAABMAAAAAAAAAAAAAAAAAAAAAAFtDb250ZW50&#10;X1R5cGVzXS54bWxQSwECLQAUAAYACAAAACEAOP0h/9YAAACUAQAACwAAAAAAAAAAAAAAAAAvAQAA&#10;X3JlbHMvLnJlbHNQSwECLQAUAAYACAAAACEAimhgtJ8CAACLBQAADgAAAAAAAAAAAAAAAAAuAgAA&#10;ZHJzL2Uyb0RvYy54bWxQSwECLQAUAAYACAAAACEAwdZH/uAAAAANAQAADwAAAAAAAAAAAAAAAAD5&#10;BAAAZHJzL2Rvd25yZXYueG1sUEsFBgAAAAAEAAQA8wAAAAYGAAAAAA=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BF9FEE" wp14:editId="7F673996">
              <wp:simplePos x="0" y="0"/>
              <wp:positionH relativeFrom="column">
                <wp:posOffset>-1280795</wp:posOffset>
              </wp:positionH>
              <wp:positionV relativeFrom="paragraph">
                <wp:posOffset>-1379220</wp:posOffset>
              </wp:positionV>
              <wp:extent cx="7982585" cy="1226820"/>
              <wp:effectExtent l="38100" t="1028700" r="0" b="102108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172224" id="Rectangle 10" o:spid="_x0000_s1026" style="position:absolute;margin-left:-100.85pt;margin-top:-108.6pt;width:628.55pt;height:96.6pt;rotation:-1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zsnQIAAI4FAAAOAAAAZHJzL2Uyb0RvYy54bWysVNFu2yAUfZ+0f0C8r06spE2jOlWUqtOk&#10;qq3aTn2mGGJrwGVA4mRfvwvYbtf1aZofLOAezr33cODi8qAV2QvnWzAVnZ5MKBGGQ92abUW/P11/&#10;WVDiAzM1U2BERY/C08vV508XnV2KEhpQtXAESYxfdraiTQh2WRSeN0IzfwJWGAxKcJoFnLptUTvW&#10;IbtWRTmZnBYduNo64MJ7XL3KQbpK/FIKHu6k9CIQVVGsLaS/S/+X+C9WF2y5dcw2Le/LYP9QhWat&#10;waQj1RULjOxc+xeVbrkDDzKccNAFSNlykXrAbqaTd908NsyK1AuK4+0ok/9/tPx2f+9IW+PZoTyG&#10;aTyjB1SNma0SBNdQoM76JeIe7b3rZx6HsduDdJo4QFXLydkkfkkEbIscksbHUWNxCITj4tn5opwv&#10;5pRwjE3L8nRRpiRFZous1vnwVYAmcVBRh+UkWra/8QErQOgAiXAPqq2vW6XSJBpHbJQje4ZHzjgX&#10;JsxjF7jrD6QyEW8g7szhuFLEZnN7aRSOSkScMg9Cok7YQZmKSQ59TVT/mOblhtUi554nPfrMQ1mp&#10;jkQWWSXmHnl7ggGZSSJvpuixcZtIxh43ZtE/KChvHNEpI5gwbtStAfdRNyqMWTN+ECbLEZV5gfqI&#10;zkmHj87xll+3eFw3zId75vAO4SK+C+EOf1JBV1HoR5Q04H59tB7xaG2MUtLhnayo/7ljTlCivhk0&#10;/fl0NouXOE1m8zN0DnFvIy9vI2anN4AemKbq0jDigxqG0oF+xudjHbNiiBmOuSvKgxsmm5DfCnyA&#10;uFivEwwvrmXhxjxaHsmjqtGOT4dn5mzv2YB2v4Xh/rLlO+tmbNxpYL0LINvk61dde73x0ifD9A9U&#10;fFXezhPq9Rld/QYAAP//AwBQSwMEFAAGAAgAAAAhAEYqRfjiAAAADgEAAA8AAABkcnMvZG93bnJl&#10;di54bWxMj8tOwzAQRfdI/IM1SGxQaydqSZXGqaDiIXVHqOjWid3ENB5HttuGv8dZwW4eR3fOFJvR&#10;9OSinNcWOSRzBkRhY6XGlsP+83W2AuKDQCl6i4rDj/KwKW9vCpFLe8UPdalCS2II+lxw6EIYckp9&#10;0ykj/NwOCuPuaJ0RIbaupdKJaww3PU0Ze6RGaIwXOjGobaeaU3U2HI52lT0P+vuwfdAvX6f3nXur&#10;9jXn93fj0xpIUGP4g2HSj+pQRqfanlF60nOYpSzJIjtVSZYCmRi2XC6A1NNswYCWBf3/RvkLAAD/&#10;/wMAUEsBAi0AFAAGAAgAAAAhALaDOJL+AAAA4QEAABMAAAAAAAAAAAAAAAAAAAAAAFtDb250ZW50&#10;X1R5cGVzXS54bWxQSwECLQAUAAYACAAAACEAOP0h/9YAAACUAQAACwAAAAAAAAAAAAAAAAAvAQAA&#10;X3JlbHMvLnJlbHNQSwECLQAUAAYACAAAACEAFEYs7J0CAACOBQAADgAAAAAAAAAAAAAAAAAuAgAA&#10;ZHJzL2Uyb0RvYy54bWxQSwECLQAUAAYACAAAACEARipF+OIAAAAOAQAADwAAAAAAAAAAAAAAAAD3&#10;BAAAZHJzL2Rvd25yZXYueG1sUEsFBgAAAAAEAAQA8wAAAAYGAAAAAA==&#10;" fillcolor="#4bacc6 [3208]" stroked="f" strokeweight="2pt"/>
          </w:pict>
        </mc:Fallback>
      </mc:AlternateContent>
    </w:r>
  </w:p>
  <w:p w:rsidR="008E79FF" w:rsidRDefault="008E79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6FE9"/>
    <w:multiLevelType w:val="hybridMultilevel"/>
    <w:tmpl w:val="0E4831D8"/>
    <w:lvl w:ilvl="0" w:tplc="8374986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71D"/>
    <w:multiLevelType w:val="hybridMultilevel"/>
    <w:tmpl w:val="532C2558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145C6122">
      <w:start w:val="1"/>
      <w:numFmt w:val="bullet"/>
      <w:pStyle w:val="mtitextenumrniveau2"/>
      <w:lvlText w:val=""/>
      <w:lvlJc w:val="left"/>
      <w:pPr>
        <w:ind w:left="1440" w:hanging="360"/>
      </w:pPr>
      <w:rPr>
        <w:rFonts w:ascii="Wingdings" w:hAnsi="Wingdings" w:hint="default"/>
        <w:color w:val="4F81BD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5BC5"/>
    <w:multiLevelType w:val="hybridMultilevel"/>
    <w:tmpl w:val="586A4DC2"/>
    <w:lvl w:ilvl="0" w:tplc="9BC684EA">
      <w:start w:val="1"/>
      <w:numFmt w:val="bullet"/>
      <w:pStyle w:val="mtitextenumr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2A70"/>
    <w:multiLevelType w:val="hybridMultilevel"/>
    <w:tmpl w:val="6A9408EE"/>
    <w:lvl w:ilvl="0" w:tplc="040C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E67C3"/>
    <w:multiLevelType w:val="hybridMultilevel"/>
    <w:tmpl w:val="D2E078FA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D358A"/>
    <w:multiLevelType w:val="hybridMultilevel"/>
    <w:tmpl w:val="553EBD74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71"/>
    <w:rsid w:val="00004EA9"/>
    <w:rsid w:val="00057E8A"/>
    <w:rsid w:val="00072070"/>
    <w:rsid w:val="000A2D4B"/>
    <w:rsid w:val="00100EFE"/>
    <w:rsid w:val="00103966"/>
    <w:rsid w:val="001134F2"/>
    <w:rsid w:val="00130B18"/>
    <w:rsid w:val="00144ACE"/>
    <w:rsid w:val="00161526"/>
    <w:rsid w:val="00175C08"/>
    <w:rsid w:val="00187CAB"/>
    <w:rsid w:val="001C0376"/>
    <w:rsid w:val="001D32FC"/>
    <w:rsid w:val="001E25E0"/>
    <w:rsid w:val="001E38ED"/>
    <w:rsid w:val="001E6FF3"/>
    <w:rsid w:val="001F0507"/>
    <w:rsid w:val="001F1CFA"/>
    <w:rsid w:val="001F44DE"/>
    <w:rsid w:val="00200B89"/>
    <w:rsid w:val="0020376C"/>
    <w:rsid w:val="00210B02"/>
    <w:rsid w:val="00212520"/>
    <w:rsid w:val="00256CEB"/>
    <w:rsid w:val="0026671F"/>
    <w:rsid w:val="002745B0"/>
    <w:rsid w:val="002946F4"/>
    <w:rsid w:val="00294E3A"/>
    <w:rsid w:val="00297653"/>
    <w:rsid w:val="00297886"/>
    <w:rsid w:val="002A5C61"/>
    <w:rsid w:val="002B3EF0"/>
    <w:rsid w:val="002C4E37"/>
    <w:rsid w:val="003030F9"/>
    <w:rsid w:val="00350F18"/>
    <w:rsid w:val="0035185D"/>
    <w:rsid w:val="00361858"/>
    <w:rsid w:val="00362860"/>
    <w:rsid w:val="003676D9"/>
    <w:rsid w:val="00377CD8"/>
    <w:rsid w:val="00390620"/>
    <w:rsid w:val="003A6722"/>
    <w:rsid w:val="003A6A7C"/>
    <w:rsid w:val="003B6ACC"/>
    <w:rsid w:val="003C0CB5"/>
    <w:rsid w:val="004026D8"/>
    <w:rsid w:val="00415F3A"/>
    <w:rsid w:val="00420392"/>
    <w:rsid w:val="00427102"/>
    <w:rsid w:val="00430F9E"/>
    <w:rsid w:val="004423EE"/>
    <w:rsid w:val="00455986"/>
    <w:rsid w:val="00465E98"/>
    <w:rsid w:val="00473C2B"/>
    <w:rsid w:val="0047771A"/>
    <w:rsid w:val="004B3DDC"/>
    <w:rsid w:val="004E5B9E"/>
    <w:rsid w:val="00521F36"/>
    <w:rsid w:val="00522F80"/>
    <w:rsid w:val="00533CAC"/>
    <w:rsid w:val="00536AE0"/>
    <w:rsid w:val="00546279"/>
    <w:rsid w:val="00570EDC"/>
    <w:rsid w:val="00577B57"/>
    <w:rsid w:val="00594D56"/>
    <w:rsid w:val="00597EBF"/>
    <w:rsid w:val="005A1D3F"/>
    <w:rsid w:val="005B3B79"/>
    <w:rsid w:val="005B7BD7"/>
    <w:rsid w:val="005D4DEA"/>
    <w:rsid w:val="005F531D"/>
    <w:rsid w:val="005F5562"/>
    <w:rsid w:val="00606626"/>
    <w:rsid w:val="00624712"/>
    <w:rsid w:val="006334CD"/>
    <w:rsid w:val="00644EB4"/>
    <w:rsid w:val="00675A46"/>
    <w:rsid w:val="006841A0"/>
    <w:rsid w:val="006B7977"/>
    <w:rsid w:val="006E5B17"/>
    <w:rsid w:val="00720189"/>
    <w:rsid w:val="0073300F"/>
    <w:rsid w:val="0076114C"/>
    <w:rsid w:val="00762385"/>
    <w:rsid w:val="0078323D"/>
    <w:rsid w:val="00787D0C"/>
    <w:rsid w:val="00791085"/>
    <w:rsid w:val="00797729"/>
    <w:rsid w:val="007B5D83"/>
    <w:rsid w:val="007D4201"/>
    <w:rsid w:val="007D57BB"/>
    <w:rsid w:val="007E6CCE"/>
    <w:rsid w:val="007E71C0"/>
    <w:rsid w:val="007F7BE2"/>
    <w:rsid w:val="008129A1"/>
    <w:rsid w:val="00837387"/>
    <w:rsid w:val="00850150"/>
    <w:rsid w:val="00865ADE"/>
    <w:rsid w:val="0087766A"/>
    <w:rsid w:val="00893969"/>
    <w:rsid w:val="008B3BC9"/>
    <w:rsid w:val="008B6F70"/>
    <w:rsid w:val="008D7CFF"/>
    <w:rsid w:val="008E79FF"/>
    <w:rsid w:val="008F0C42"/>
    <w:rsid w:val="00907BC2"/>
    <w:rsid w:val="00911932"/>
    <w:rsid w:val="009400EE"/>
    <w:rsid w:val="0096567A"/>
    <w:rsid w:val="00982071"/>
    <w:rsid w:val="00991BF5"/>
    <w:rsid w:val="009A50B3"/>
    <w:rsid w:val="009B178B"/>
    <w:rsid w:val="009B1FC9"/>
    <w:rsid w:val="009C3C3F"/>
    <w:rsid w:val="009C6D58"/>
    <w:rsid w:val="009E2F6D"/>
    <w:rsid w:val="00A01DFB"/>
    <w:rsid w:val="00A0283B"/>
    <w:rsid w:val="00A05259"/>
    <w:rsid w:val="00A14D37"/>
    <w:rsid w:val="00A22547"/>
    <w:rsid w:val="00A36643"/>
    <w:rsid w:val="00AB14F8"/>
    <w:rsid w:val="00AD3729"/>
    <w:rsid w:val="00AF07C9"/>
    <w:rsid w:val="00B03C7C"/>
    <w:rsid w:val="00B62E66"/>
    <w:rsid w:val="00B65D58"/>
    <w:rsid w:val="00B84F66"/>
    <w:rsid w:val="00BE059A"/>
    <w:rsid w:val="00BE083E"/>
    <w:rsid w:val="00BE1E2D"/>
    <w:rsid w:val="00BE3429"/>
    <w:rsid w:val="00BF7EC8"/>
    <w:rsid w:val="00C02D46"/>
    <w:rsid w:val="00C04210"/>
    <w:rsid w:val="00C46091"/>
    <w:rsid w:val="00C56017"/>
    <w:rsid w:val="00C62850"/>
    <w:rsid w:val="00C652D8"/>
    <w:rsid w:val="00CB794A"/>
    <w:rsid w:val="00CE75D9"/>
    <w:rsid w:val="00D106B8"/>
    <w:rsid w:val="00D32EC5"/>
    <w:rsid w:val="00D52F99"/>
    <w:rsid w:val="00D60BEC"/>
    <w:rsid w:val="00D8060A"/>
    <w:rsid w:val="00DA5917"/>
    <w:rsid w:val="00DA68F4"/>
    <w:rsid w:val="00DB084A"/>
    <w:rsid w:val="00DB4B6E"/>
    <w:rsid w:val="00DC480B"/>
    <w:rsid w:val="00DD26DD"/>
    <w:rsid w:val="00DE4CA4"/>
    <w:rsid w:val="00E02D52"/>
    <w:rsid w:val="00E13850"/>
    <w:rsid w:val="00E20D42"/>
    <w:rsid w:val="00E471A7"/>
    <w:rsid w:val="00E5447F"/>
    <w:rsid w:val="00E54660"/>
    <w:rsid w:val="00E831CA"/>
    <w:rsid w:val="00E8581F"/>
    <w:rsid w:val="00E901BE"/>
    <w:rsid w:val="00EB1D01"/>
    <w:rsid w:val="00F121F9"/>
    <w:rsid w:val="00F43C4E"/>
    <w:rsid w:val="00F656C7"/>
    <w:rsid w:val="00F70390"/>
    <w:rsid w:val="00F70C61"/>
    <w:rsid w:val="00FC4A2F"/>
    <w:rsid w:val="00FC587D"/>
    <w:rsid w:val="00FD6EEE"/>
    <w:rsid w:val="00F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D98AE"/>
  <w15:docId w15:val="{8F095936-F425-4080-B2DA-2093ACE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B1D01"/>
    <w:rPr>
      <w:sz w:val="20"/>
      <w:szCs w:val="20"/>
    </w:rPr>
  </w:style>
  <w:style w:type="paragraph" w:styleId="Titre1">
    <w:name w:val="heading 1"/>
    <w:next w:val="Titre2"/>
    <w:link w:val="Titre1Car"/>
    <w:autoRedefine/>
    <w:uiPriority w:val="9"/>
    <w:qFormat/>
    <w:rsid w:val="00D8060A"/>
    <w:pPr>
      <w:pageBreakBefore/>
      <w:pBdr>
        <w:top w:val="single" w:sz="24" w:space="0" w:color="002A3F"/>
        <w:left w:val="single" w:sz="24" w:space="0" w:color="002A3F"/>
        <w:bottom w:val="single" w:sz="24" w:space="0" w:color="002A3F"/>
        <w:right w:val="single" w:sz="24" w:space="0" w:color="002A3F"/>
      </w:pBdr>
      <w:shd w:val="clear" w:color="auto" w:fill="002A3F"/>
      <w:spacing w:before="360" w:after="0"/>
      <w:ind w:left="-1440" w:firstLine="1440"/>
      <w:outlineLvl w:val="0"/>
    </w:pPr>
    <w:rPr>
      <w:b/>
      <w:bCs/>
      <w:caps/>
      <w:color w:val="FFFFFF" w:themeColor="background1"/>
      <w:spacing w:val="15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60A"/>
    <w:pPr>
      <w:pBdr>
        <w:bottom w:val="single" w:sz="24" w:space="0" w:color="218099"/>
      </w:pBdr>
      <w:spacing w:after="0"/>
      <w:outlineLvl w:val="1"/>
    </w:pPr>
    <w:rPr>
      <w:b/>
      <w:caps/>
      <w:color w:val="000000" w:themeColor="text1"/>
      <w:spacing w:val="15"/>
      <w:sz w:val="24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60A"/>
    <w:pPr>
      <w:spacing w:before="300" w:after="0"/>
      <w:outlineLvl w:val="2"/>
    </w:pPr>
    <w:rPr>
      <w:b/>
      <w:caps/>
      <w:color w:val="4F81BD"/>
      <w:spacing w:val="15"/>
      <w:sz w:val="24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B1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Code"/>
    <w:basedOn w:val="Citation"/>
    <w:next w:val="Normal"/>
    <w:link w:val="SansinterligneCar"/>
    <w:uiPriority w:val="1"/>
    <w:rsid w:val="00907B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0" w:after="0" w:line="240" w:lineRule="auto"/>
    </w:pPr>
    <w:rPr>
      <w:rFonts w:ascii="Courier New" w:hAnsi="Courier New"/>
      <w:i w:val="0"/>
    </w:rPr>
  </w:style>
  <w:style w:type="character" w:customStyle="1" w:styleId="SansinterligneCar">
    <w:name w:val="Sans interligne Car"/>
    <w:aliases w:val="Code Car"/>
    <w:basedOn w:val="Policepardfaut"/>
    <w:link w:val="Sansinterligne"/>
    <w:uiPriority w:val="1"/>
    <w:rsid w:val="00907BC2"/>
    <w:rPr>
      <w:rFonts w:ascii="Courier New" w:hAnsi="Courier New"/>
      <w:iCs/>
      <w:sz w:val="20"/>
      <w:szCs w:val="20"/>
      <w:shd w:val="pct10" w:color="auto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71F"/>
    <w:rPr>
      <w:rFonts w:ascii="Tahoma" w:hAnsi="Tahoma" w:cs="Tahoma"/>
      <w:sz w:val="16"/>
      <w:szCs w:val="16"/>
    </w:rPr>
  </w:style>
  <w:style w:type="table" w:styleId="Trameclaire-Accent3">
    <w:name w:val="Light Shading Accent 3"/>
    <w:basedOn w:val="TableauNormal"/>
    <w:uiPriority w:val="60"/>
    <w:rsid w:val="00A36643"/>
    <w:pPr>
      <w:spacing w:after="0" w:line="240" w:lineRule="auto"/>
    </w:pPr>
    <w:rPr>
      <w:color w:val="76923C" w:themeColor="accent3" w:themeShade="BF"/>
      <w:lang w:eastAsia="fr-F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1">
    <w:name w:val="Light Shading Accent 1"/>
    <w:basedOn w:val="TableauNormal"/>
    <w:uiPriority w:val="60"/>
    <w:rsid w:val="00A366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A366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5">
    <w:name w:val="Light List Accent 5"/>
    <w:basedOn w:val="TableauNormal"/>
    <w:uiPriority w:val="61"/>
    <w:rsid w:val="00A366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1">
    <w:name w:val="Medium List 2 Accent 1"/>
    <w:basedOn w:val="TableauNormal"/>
    <w:uiPriority w:val="66"/>
    <w:rsid w:val="00A366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D8060A"/>
    <w:rPr>
      <w:b/>
      <w:caps/>
      <w:color w:val="000000" w:themeColor="text1"/>
      <w:spacing w:val="15"/>
      <w:sz w:val="24"/>
    </w:rPr>
  </w:style>
  <w:style w:type="character" w:styleId="Textedelespacerserv">
    <w:name w:val="Placeholder Text"/>
    <w:basedOn w:val="Policepardfaut"/>
    <w:uiPriority w:val="99"/>
    <w:semiHidden/>
    <w:rsid w:val="00577B57"/>
    <w:rPr>
      <w:color w:val="808080"/>
    </w:rPr>
  </w:style>
  <w:style w:type="table" w:styleId="Listemoyenne2">
    <w:name w:val="Medium List 2"/>
    <w:basedOn w:val="TableauNormal"/>
    <w:uiPriority w:val="66"/>
    <w:rsid w:val="007D57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D8060A"/>
    <w:rPr>
      <w:b/>
      <w:bCs/>
      <w:caps/>
      <w:color w:val="FFFFFF" w:themeColor="background1"/>
      <w:spacing w:val="15"/>
      <w:sz w:val="24"/>
      <w:shd w:val="clear" w:color="auto" w:fill="002A3F"/>
    </w:rPr>
  </w:style>
  <w:style w:type="character" w:customStyle="1" w:styleId="Titre3Car">
    <w:name w:val="Titre 3 Car"/>
    <w:basedOn w:val="Policepardfaut"/>
    <w:link w:val="Titre3"/>
    <w:uiPriority w:val="9"/>
    <w:rsid w:val="00D8060A"/>
    <w:rPr>
      <w:b/>
      <w:caps/>
      <w:color w:val="4F81BD"/>
      <w:spacing w:val="15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1D01"/>
    <w:rPr>
      <w:caps/>
      <w:color w:val="595959" w:themeColor="text1" w:themeTint="A6"/>
      <w:spacing w:val="1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9FF"/>
  </w:style>
  <w:style w:type="paragraph" w:styleId="Pieddepage">
    <w:name w:val="footer"/>
    <w:basedOn w:val="Normal"/>
    <w:link w:val="PieddepageC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9FF"/>
  </w:style>
  <w:style w:type="paragraph" w:styleId="En-ttedetabledesmatires">
    <w:name w:val="TOC Heading"/>
    <w:basedOn w:val="Titre1"/>
    <w:next w:val="Normal"/>
    <w:uiPriority w:val="39"/>
    <w:unhideWhenUsed/>
    <w:qFormat/>
    <w:rsid w:val="00EB1D01"/>
    <w:pPr>
      <w:outlineLvl w:val="9"/>
    </w:pPr>
    <w:rPr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DA5917"/>
    <w:pPr>
      <w:spacing w:before="0" w:after="0"/>
      <w:ind w:left="200"/>
    </w:pPr>
    <w:rPr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893969"/>
    <w:pPr>
      <w:spacing w:before="120" w:after="120"/>
    </w:pPr>
    <w:rPr>
      <w:b/>
      <w:bCs/>
      <w:caps/>
    </w:rPr>
  </w:style>
  <w:style w:type="character" w:styleId="Lienhypertexte">
    <w:name w:val="Hyperlink"/>
    <w:basedOn w:val="Policepardfaut"/>
    <w:uiPriority w:val="99"/>
    <w:unhideWhenUsed/>
    <w:rsid w:val="008939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auNormal"/>
    <w:uiPriority w:val="99"/>
    <w:rsid w:val="000A2D4B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outset" w:sz="6" w:space="0" w:color="auto"/>
        <w:right w:val="outset" w:sz="6" w:space="0" w:color="auto"/>
      </w:tblBorders>
    </w:tblPr>
    <w:trPr>
      <w:tblCellSpacing w:w="20" w:type="dxa"/>
    </w:trPr>
  </w:style>
  <w:style w:type="character" w:customStyle="1" w:styleId="Titre4Car">
    <w:name w:val="Titre 4 Car"/>
    <w:basedOn w:val="Policepardfaut"/>
    <w:link w:val="Titre4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B1D0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B1D0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1D0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B1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1D0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EB1D01"/>
    <w:rPr>
      <w:b/>
      <w:bCs/>
    </w:rPr>
  </w:style>
  <w:style w:type="character" w:styleId="Accentuation">
    <w:name w:val="Emphasis"/>
    <w:uiPriority w:val="20"/>
    <w:qFormat/>
    <w:rsid w:val="00EB1D01"/>
    <w:rPr>
      <w:caps/>
      <w:color w:val="243F60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EB1D0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1D0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B1D0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D0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EB1D0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EB1D0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EB1D0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EB1D0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EB1D01"/>
    <w:rPr>
      <w:b/>
      <w:bCs/>
      <w:i/>
      <w:iCs/>
      <w:spacing w:val="9"/>
    </w:rPr>
  </w:style>
  <w:style w:type="paragraph" w:styleId="TM3">
    <w:name w:val="toc 3"/>
    <w:basedOn w:val="Normal"/>
    <w:next w:val="Normal"/>
    <w:autoRedefine/>
    <w:uiPriority w:val="39"/>
    <w:unhideWhenUsed/>
    <w:rsid w:val="00DA5917"/>
    <w:pPr>
      <w:spacing w:before="0" w:after="0"/>
      <w:ind w:left="400"/>
    </w:pPr>
    <w:rPr>
      <w:i/>
      <w:iCs/>
    </w:rPr>
  </w:style>
  <w:style w:type="paragraph" w:customStyle="1" w:styleId="mtiTableMatires">
    <w:name w:val="mti_Table_Matières"/>
    <w:qFormat/>
    <w:rsid w:val="00D8060A"/>
    <w:pPr>
      <w:pageBreakBefore/>
      <w:jc w:val="center"/>
    </w:pPr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23EE"/>
    <w:pPr>
      <w:spacing w:before="0" w:after="0"/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423EE"/>
    <w:pPr>
      <w:spacing w:before="0" w:after="0"/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423EE"/>
    <w:pPr>
      <w:spacing w:before="0" w:after="0"/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423EE"/>
    <w:pPr>
      <w:spacing w:before="0" w:after="0"/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423EE"/>
    <w:pPr>
      <w:spacing w:before="0" w:after="0"/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423EE"/>
    <w:pPr>
      <w:spacing w:before="0" w:after="0"/>
      <w:ind w:left="1600"/>
    </w:pPr>
    <w:rPr>
      <w:sz w:val="18"/>
      <w:szCs w:val="18"/>
    </w:rPr>
  </w:style>
  <w:style w:type="paragraph" w:customStyle="1" w:styleId="mtitexte">
    <w:name w:val="mti_texte"/>
    <w:qFormat/>
    <w:rsid w:val="00C04210"/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">
    <w:name w:val="mti_texte_énuméré"/>
    <w:qFormat/>
    <w:rsid w:val="00C04210"/>
    <w:pPr>
      <w:numPr>
        <w:numId w:val="4"/>
      </w:numPr>
      <w:spacing w:before="240" w:after="240" w:line="240" w:lineRule="auto"/>
      <w:ind w:left="71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niveau2">
    <w:name w:val="mti_texte_énuméré_niveau_2"/>
    <w:qFormat/>
    <w:rsid w:val="00C04210"/>
    <w:pPr>
      <w:numPr>
        <w:ilvl w:val="1"/>
        <w:numId w:val="6"/>
      </w:numPr>
      <w:spacing w:before="60" w:after="60" w:line="240" w:lineRule="auto"/>
      <w:ind w:left="143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codesource">
    <w:name w:val="mti_code_source"/>
    <w:basedOn w:val="Sansinterligne"/>
    <w:qFormat/>
    <w:rsid w:val="0053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TI\Template\2016_WORD_MODELE_MT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31AA0-CABA-4782-88DD-D3CEA172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2016_WORD_MODELE_MTI.dotx</Template>
  <TotalTime>4</TotalTime>
  <Pages>6</Pages>
  <Words>508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DU DOCUMENT</vt:lpstr>
      <vt:lpstr>TITRE DU DOCUMENT</vt:lpstr>
    </vt:vector>
  </TitlesOfParts>
  <Company>MTI - EPITA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NOM DU PROJET</dc:subject>
  <dc:creator>Thibault Virsolvy, Benjamin Widawski, Maximilien Gomes, Yassine Ammar</dc:creator>
  <cp:keywords>MOTS-CLES-SOUS-CE-FORMAT</cp:keywords>
  <dc:description>1.0</dc:description>
  <cp:lastModifiedBy>thibault virsolvy</cp:lastModifiedBy>
  <cp:revision>3</cp:revision>
  <cp:lastPrinted>2013-06-03T20:15:00Z</cp:lastPrinted>
  <dcterms:created xsi:type="dcterms:W3CDTF">2017-06-02T12:16:00Z</dcterms:created>
  <dcterms:modified xsi:type="dcterms:W3CDTF">2017-06-02T12:21:00Z</dcterms:modified>
</cp:coreProperties>
</file>